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F948D" w14:textId="77777777" w:rsidR="005074A0" w:rsidRDefault="005074A0" w:rsidP="005074A0">
      <w:pPr>
        <w:pStyle w:val="a4"/>
        <w:jc w:val="right"/>
        <w:rPr>
          <w:rFonts w:ascii="Arial" w:hAnsi="Arial"/>
          <w:snapToGrid/>
        </w:rPr>
      </w:pPr>
      <w:r>
        <w:rPr>
          <w:rFonts w:ascii="Arial" w:hAnsi="Arial" w:hint="eastAsia"/>
        </w:rPr>
        <w:t>造纸模拟器</w:t>
      </w:r>
    </w:p>
    <w:p w14:paraId="1422ACEF" w14:textId="77777777" w:rsidR="005074A0" w:rsidRDefault="005074A0" w:rsidP="005074A0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14:paraId="1150F9C9" w14:textId="77777777" w:rsidR="005074A0" w:rsidRDefault="005074A0" w:rsidP="005074A0">
      <w:pPr>
        <w:pStyle w:val="a4"/>
        <w:jc w:val="right"/>
        <w:rPr>
          <w:sz w:val="28"/>
        </w:rPr>
      </w:pPr>
    </w:p>
    <w:p w14:paraId="6A8B46E5" w14:textId="77777777" w:rsidR="005074A0" w:rsidRDefault="005074A0" w:rsidP="005074A0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&lt;0.6&gt;</w:t>
      </w:r>
    </w:p>
    <w:p w14:paraId="7C2BA5D7" w14:textId="77777777" w:rsidR="005074A0" w:rsidRDefault="005074A0" w:rsidP="005074A0">
      <w:pPr>
        <w:pStyle w:val="a4"/>
        <w:rPr>
          <w:sz w:val="28"/>
        </w:rPr>
      </w:pPr>
    </w:p>
    <w:p w14:paraId="31862377" w14:textId="77777777" w:rsidR="005074A0" w:rsidRDefault="005074A0" w:rsidP="005074A0">
      <w:pPr>
        <w:widowControl/>
        <w:spacing w:line="240" w:lineRule="auto"/>
        <w:sectPr w:rsidR="005074A0"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20B578A" w14:textId="77777777" w:rsidR="005074A0" w:rsidRDefault="005074A0" w:rsidP="005074A0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951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6"/>
        <w:gridCol w:w="1153"/>
        <w:gridCol w:w="3746"/>
        <w:gridCol w:w="2305"/>
      </w:tblGrid>
      <w:tr w:rsidR="005074A0" w14:paraId="66431310" w14:textId="77777777" w:rsidTr="005074A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29EB4E" w14:textId="77777777" w:rsidR="005074A0" w:rsidRDefault="005074A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34BC38" w14:textId="77777777" w:rsidR="005074A0" w:rsidRDefault="005074A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25999C" w14:textId="77777777" w:rsidR="005074A0" w:rsidRDefault="005074A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82C817" w14:textId="77777777" w:rsidR="005074A0" w:rsidRDefault="005074A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5074A0" w14:paraId="653C6CBF" w14:textId="77777777" w:rsidTr="005074A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3F3E8E" w14:textId="77777777" w:rsidR="005074A0" w:rsidRDefault="005074A0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8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7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2019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4F9D16" w14:textId="77777777" w:rsidR="005074A0" w:rsidRDefault="005074A0">
            <w:pPr>
              <w:pStyle w:val="Tabletext"/>
            </w:pPr>
            <w:r>
              <w:rPr>
                <w:rFonts w:ascii="Times New Roman"/>
              </w:rPr>
              <w:t>&lt;0.1&gt;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4A241F" w14:textId="77777777" w:rsidR="005074A0" w:rsidRDefault="005074A0">
            <w:pPr>
              <w:pStyle w:val="Tabletext"/>
            </w:pPr>
            <w:r>
              <w:rPr>
                <w:rFonts w:hint="eastAsia"/>
              </w:rPr>
              <w:t>第一次迭代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58658C" w14:textId="77777777" w:rsidR="005074A0" w:rsidRDefault="005074A0">
            <w:pPr>
              <w:pStyle w:val="Tabletext"/>
            </w:pPr>
            <w:r>
              <w:rPr>
                <w:rFonts w:hint="eastAsia"/>
              </w:rPr>
              <w:t>戴安东</w:t>
            </w:r>
          </w:p>
        </w:tc>
      </w:tr>
      <w:tr w:rsidR="005074A0" w14:paraId="2E3827E0" w14:textId="77777777" w:rsidTr="005074A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24C0C3" w14:textId="77777777" w:rsidR="005074A0" w:rsidRDefault="005074A0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15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7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2019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03EFD3" w14:textId="77777777" w:rsidR="005074A0" w:rsidRDefault="005074A0">
            <w:pPr>
              <w:pStyle w:val="Tabletext"/>
            </w:pPr>
            <w:r>
              <w:rPr>
                <w:rFonts w:ascii="Times New Roman"/>
              </w:rPr>
              <w:t>&lt;0.2&gt;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145C93" w14:textId="77777777" w:rsidR="005074A0" w:rsidRDefault="005074A0">
            <w:pPr>
              <w:pStyle w:val="Tabletext"/>
            </w:pPr>
            <w:r>
              <w:rPr>
                <w:rFonts w:hint="eastAsia"/>
              </w:rPr>
              <w:t>第二次迭代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3054F5" w14:textId="77777777" w:rsidR="005074A0" w:rsidRDefault="005074A0">
            <w:pPr>
              <w:pStyle w:val="Tabletext"/>
            </w:pPr>
            <w:r>
              <w:rPr>
                <w:rFonts w:hint="eastAsia"/>
              </w:rPr>
              <w:t>李思洋</w:t>
            </w:r>
          </w:p>
        </w:tc>
      </w:tr>
      <w:tr w:rsidR="005074A0" w14:paraId="2EDC4336" w14:textId="77777777" w:rsidTr="005074A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5E934B" w14:textId="77777777" w:rsidR="005074A0" w:rsidRDefault="005074A0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22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7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2019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4572B2" w14:textId="77777777" w:rsidR="005074A0" w:rsidRDefault="005074A0">
            <w:pPr>
              <w:pStyle w:val="Tabletext"/>
            </w:pPr>
            <w:r>
              <w:rPr>
                <w:rFonts w:ascii="Times New Roman"/>
              </w:rPr>
              <w:t>&lt;0.3&gt;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4DF753" w14:textId="77777777" w:rsidR="005074A0" w:rsidRDefault="005074A0">
            <w:pPr>
              <w:pStyle w:val="Tabletext"/>
            </w:pPr>
            <w:r>
              <w:rPr>
                <w:rFonts w:hint="eastAsia"/>
              </w:rPr>
              <w:t>第三次迭代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15EAC4" w14:textId="77777777" w:rsidR="005074A0" w:rsidRDefault="005074A0">
            <w:pPr>
              <w:pStyle w:val="Tabletext"/>
            </w:pPr>
            <w:r>
              <w:rPr>
                <w:rFonts w:hint="eastAsia"/>
              </w:rPr>
              <w:t>李思洋</w:t>
            </w:r>
          </w:p>
        </w:tc>
      </w:tr>
      <w:tr w:rsidR="005074A0" w14:paraId="3AA20EDD" w14:textId="77777777" w:rsidTr="005074A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0B3892" w14:textId="77777777" w:rsidR="005074A0" w:rsidRDefault="005074A0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29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7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2019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861D97" w14:textId="77777777" w:rsidR="005074A0" w:rsidRDefault="005074A0">
            <w:pPr>
              <w:pStyle w:val="Tabletext"/>
            </w:pPr>
            <w:r>
              <w:rPr>
                <w:rFonts w:ascii="Times New Roman"/>
              </w:rPr>
              <w:t>&lt;0.4&gt;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2A20EA" w14:textId="77777777" w:rsidR="005074A0" w:rsidRDefault="005074A0">
            <w:pPr>
              <w:pStyle w:val="Tabletext"/>
            </w:pPr>
            <w:r>
              <w:rPr>
                <w:rFonts w:hint="eastAsia"/>
              </w:rPr>
              <w:t>第四次迭代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3DA2F9" w14:textId="77777777" w:rsidR="005074A0" w:rsidRDefault="005074A0">
            <w:pPr>
              <w:pStyle w:val="Tabletext"/>
            </w:pPr>
            <w:r>
              <w:rPr>
                <w:rFonts w:hint="eastAsia"/>
              </w:rPr>
              <w:t>戴安东</w:t>
            </w:r>
          </w:p>
        </w:tc>
      </w:tr>
      <w:tr w:rsidR="005074A0" w14:paraId="15096D1B" w14:textId="77777777" w:rsidTr="005074A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20F70B" w14:textId="77777777" w:rsidR="005074A0" w:rsidRDefault="005074A0">
            <w:pPr>
              <w:pStyle w:val="Tabletext"/>
              <w:rPr>
                <w:rFonts w:ascii="Times New Roman"/>
              </w:rPr>
            </w:pPr>
            <w:r>
              <w:rPr>
                <w:rFonts w:ascii="Times New Roman"/>
              </w:rPr>
              <w:t>&lt;2/8/2019&gt;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B25B21" w14:textId="77777777" w:rsidR="005074A0" w:rsidRDefault="005074A0">
            <w:pPr>
              <w:pStyle w:val="Tabletext"/>
              <w:rPr>
                <w:rFonts w:ascii="Times New Roman"/>
              </w:rPr>
            </w:pPr>
            <w:r>
              <w:rPr>
                <w:rFonts w:ascii="Times New Roman"/>
              </w:rPr>
              <w:t>&lt;0.5&gt;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5EDDD2" w14:textId="77777777" w:rsidR="005074A0" w:rsidRDefault="005074A0">
            <w:pPr>
              <w:pStyle w:val="Tabletext"/>
            </w:pPr>
            <w:r>
              <w:rPr>
                <w:rFonts w:hint="eastAsia"/>
              </w:rPr>
              <w:t>第五次迭代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70C384" w14:textId="77777777" w:rsidR="005074A0" w:rsidRDefault="005074A0">
            <w:pPr>
              <w:pStyle w:val="Tabletext"/>
            </w:pPr>
            <w:r>
              <w:rPr>
                <w:rFonts w:hint="eastAsia"/>
              </w:rPr>
              <w:t>戴安东</w:t>
            </w:r>
          </w:p>
        </w:tc>
      </w:tr>
      <w:tr w:rsidR="005074A0" w14:paraId="527F1788" w14:textId="77777777" w:rsidTr="005074A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AB6998" w14:textId="77777777" w:rsidR="005074A0" w:rsidRDefault="005074A0">
            <w:pPr>
              <w:pStyle w:val="Tabletext"/>
              <w:rPr>
                <w:rFonts w:ascii="Times New Roman"/>
              </w:rPr>
            </w:pPr>
            <w:r>
              <w:rPr>
                <w:rFonts w:ascii="Times New Roman"/>
              </w:rPr>
              <w:t>&lt;8/9/2019&gt;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FEBC51" w14:textId="77777777" w:rsidR="005074A0" w:rsidRDefault="005074A0">
            <w:pPr>
              <w:pStyle w:val="Tabletext"/>
              <w:rPr>
                <w:rFonts w:ascii="Times New Roman"/>
              </w:rPr>
            </w:pPr>
            <w:r>
              <w:rPr>
                <w:rFonts w:ascii="Times New Roman"/>
              </w:rPr>
              <w:t>&lt;0.6&gt;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8B4FEF" w14:textId="77777777" w:rsidR="005074A0" w:rsidRDefault="005074A0">
            <w:pPr>
              <w:pStyle w:val="Tabletext"/>
            </w:pPr>
            <w:r>
              <w:rPr>
                <w:rFonts w:hint="eastAsia"/>
              </w:rPr>
              <w:t>第六次迭代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865BDE" w14:textId="77777777" w:rsidR="005074A0" w:rsidRDefault="005074A0">
            <w:pPr>
              <w:pStyle w:val="Tabletext"/>
            </w:pPr>
            <w:r>
              <w:rPr>
                <w:rFonts w:hint="eastAsia"/>
              </w:rPr>
              <w:t>戴安东</w:t>
            </w:r>
          </w:p>
        </w:tc>
      </w:tr>
    </w:tbl>
    <w:p w14:paraId="70B6ABF9" w14:textId="77777777" w:rsidR="005074A0" w:rsidRDefault="005074A0" w:rsidP="005074A0"/>
    <w:p w14:paraId="2AF05B0E" w14:textId="77777777" w:rsidR="005074A0" w:rsidRDefault="005074A0" w:rsidP="005074A0">
      <w:pPr>
        <w:pStyle w:val="a4"/>
      </w:pPr>
      <w:r>
        <w:rPr>
          <w:rFonts w:hint="eastAsia"/>
          <w:b w:val="0"/>
        </w:rPr>
        <w:br w:type="page"/>
      </w:r>
      <w:r>
        <w:rPr>
          <w:rFonts w:hint="eastAsia"/>
        </w:rPr>
        <w:lastRenderedPageBreak/>
        <w:t>目录</w:t>
      </w:r>
    </w:p>
    <w:p w14:paraId="61E1FBA1" w14:textId="77777777" w:rsidR="005074A0" w:rsidRDefault="005074A0" w:rsidP="005074A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rPr>
          <w:rFonts w:hint="eastAsia"/>
          <w:noProof/>
        </w:rPr>
        <w:t>1.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简介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PAGEREF _Toc393891298 \h </w:instrText>
      </w:r>
      <w:r>
        <w:rPr>
          <w:rFonts w:hint="eastAsia"/>
          <w:noProof/>
        </w:rPr>
      </w:r>
      <w:r>
        <w:rPr>
          <w:rFonts w:hint="eastAsia"/>
          <w:noProof/>
        </w:rPr>
        <w:fldChar w:fldCharType="separate"/>
      </w:r>
      <w:r>
        <w:rPr>
          <w:rFonts w:hint="eastAsia"/>
          <w:noProof/>
        </w:rPr>
        <w:t>4</w:t>
      </w:r>
      <w:r>
        <w:rPr>
          <w:rFonts w:hint="eastAsia"/>
          <w:noProof/>
        </w:rPr>
        <w:fldChar w:fldCharType="end"/>
      </w:r>
    </w:p>
    <w:p w14:paraId="357F3DA2" w14:textId="77777777" w:rsidR="005074A0" w:rsidRDefault="005074A0" w:rsidP="005074A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hint="eastAsia"/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PAGEREF _Toc393891299 \h </w:instrText>
      </w:r>
      <w:r>
        <w:rPr>
          <w:rFonts w:hint="eastAsia"/>
          <w:noProof/>
        </w:rPr>
      </w:r>
      <w:r>
        <w:rPr>
          <w:rFonts w:hint="eastAsia"/>
          <w:noProof/>
        </w:rPr>
        <w:fldChar w:fldCharType="separate"/>
      </w:r>
      <w:r>
        <w:rPr>
          <w:rFonts w:hint="eastAsia"/>
          <w:noProof/>
        </w:rPr>
        <w:t>4</w:t>
      </w:r>
      <w:r>
        <w:rPr>
          <w:rFonts w:hint="eastAsia"/>
          <w:noProof/>
        </w:rPr>
        <w:fldChar w:fldCharType="end"/>
      </w:r>
    </w:p>
    <w:p w14:paraId="6D6C4A23" w14:textId="77777777" w:rsidR="005074A0" w:rsidRDefault="005074A0" w:rsidP="005074A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hint="eastAsia"/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范围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PAGEREF _Toc393891300 \h </w:instrText>
      </w:r>
      <w:r>
        <w:rPr>
          <w:rFonts w:hint="eastAsia"/>
          <w:noProof/>
        </w:rPr>
      </w:r>
      <w:r>
        <w:rPr>
          <w:rFonts w:hint="eastAsia"/>
          <w:noProof/>
        </w:rPr>
        <w:fldChar w:fldCharType="separate"/>
      </w:r>
      <w:r>
        <w:rPr>
          <w:rFonts w:hint="eastAsia"/>
          <w:noProof/>
        </w:rPr>
        <w:t>4</w:t>
      </w:r>
      <w:r>
        <w:rPr>
          <w:rFonts w:hint="eastAsia"/>
          <w:noProof/>
        </w:rPr>
        <w:fldChar w:fldCharType="end"/>
      </w:r>
    </w:p>
    <w:p w14:paraId="6E651C32" w14:textId="77777777" w:rsidR="005074A0" w:rsidRDefault="005074A0" w:rsidP="005074A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hint="eastAsia"/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定义、首字母缩写词和缩略语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PAGEREF _Toc393891301 \h </w:instrText>
      </w:r>
      <w:r>
        <w:rPr>
          <w:rFonts w:hint="eastAsia"/>
          <w:noProof/>
        </w:rPr>
      </w:r>
      <w:r>
        <w:rPr>
          <w:rFonts w:hint="eastAsia"/>
          <w:noProof/>
        </w:rPr>
        <w:fldChar w:fldCharType="separate"/>
      </w:r>
      <w:r>
        <w:rPr>
          <w:rFonts w:hint="eastAsia"/>
          <w:noProof/>
        </w:rPr>
        <w:t>4</w:t>
      </w:r>
      <w:r>
        <w:rPr>
          <w:rFonts w:hint="eastAsia"/>
          <w:noProof/>
        </w:rPr>
        <w:fldChar w:fldCharType="end"/>
      </w:r>
    </w:p>
    <w:p w14:paraId="37F79131" w14:textId="77777777" w:rsidR="005074A0" w:rsidRDefault="005074A0" w:rsidP="005074A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hint="eastAsia"/>
          <w:noProof/>
        </w:rPr>
        <w:t>1.4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PAGEREF _Toc393891302 \h </w:instrText>
      </w:r>
      <w:r>
        <w:rPr>
          <w:rFonts w:hint="eastAsia"/>
          <w:noProof/>
        </w:rPr>
      </w:r>
      <w:r>
        <w:rPr>
          <w:rFonts w:hint="eastAsia"/>
          <w:noProof/>
        </w:rPr>
        <w:fldChar w:fldCharType="separate"/>
      </w:r>
      <w:r>
        <w:rPr>
          <w:rFonts w:hint="eastAsia"/>
          <w:noProof/>
        </w:rPr>
        <w:t>4</w:t>
      </w:r>
      <w:r>
        <w:rPr>
          <w:rFonts w:hint="eastAsia"/>
          <w:noProof/>
        </w:rPr>
        <w:fldChar w:fldCharType="end"/>
      </w:r>
    </w:p>
    <w:p w14:paraId="2F89D55A" w14:textId="77777777" w:rsidR="005074A0" w:rsidRDefault="005074A0" w:rsidP="005074A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hint="eastAsia"/>
          <w:noProof/>
        </w:rPr>
        <w:t>1.5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PAGEREF _Toc393891303 \h </w:instrText>
      </w:r>
      <w:r>
        <w:rPr>
          <w:rFonts w:hint="eastAsia"/>
          <w:noProof/>
        </w:rPr>
      </w:r>
      <w:r>
        <w:rPr>
          <w:rFonts w:hint="eastAsia"/>
          <w:noProof/>
        </w:rPr>
        <w:fldChar w:fldCharType="separate"/>
      </w:r>
      <w:r>
        <w:rPr>
          <w:rFonts w:hint="eastAsia"/>
          <w:noProof/>
        </w:rPr>
        <w:t>4</w:t>
      </w:r>
      <w:r>
        <w:rPr>
          <w:rFonts w:hint="eastAsia"/>
          <w:noProof/>
        </w:rPr>
        <w:fldChar w:fldCharType="end"/>
      </w:r>
    </w:p>
    <w:p w14:paraId="55CA9B49" w14:textId="77777777" w:rsidR="005074A0" w:rsidRDefault="005074A0" w:rsidP="005074A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hint="eastAsia"/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PAGEREF _Toc393891304 \h </w:instrText>
      </w:r>
      <w:r>
        <w:rPr>
          <w:rFonts w:hint="eastAsia"/>
          <w:noProof/>
        </w:rPr>
      </w:r>
      <w:r>
        <w:rPr>
          <w:rFonts w:hint="eastAsia"/>
          <w:noProof/>
        </w:rPr>
        <w:fldChar w:fldCharType="separate"/>
      </w:r>
      <w:r>
        <w:rPr>
          <w:rFonts w:hint="eastAsia"/>
          <w:noProof/>
        </w:rPr>
        <w:t>4</w:t>
      </w:r>
      <w:r>
        <w:rPr>
          <w:rFonts w:hint="eastAsia"/>
          <w:noProof/>
        </w:rPr>
        <w:fldChar w:fldCharType="end"/>
      </w:r>
    </w:p>
    <w:p w14:paraId="58B42532" w14:textId="77777777" w:rsidR="005074A0" w:rsidRDefault="005074A0" w:rsidP="005074A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hint="eastAsia"/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PAGEREF _Toc393891305 \h </w:instrText>
      </w:r>
      <w:r>
        <w:rPr>
          <w:rFonts w:hint="eastAsia"/>
          <w:noProof/>
        </w:rPr>
      </w:r>
      <w:r>
        <w:rPr>
          <w:rFonts w:hint="eastAsia"/>
          <w:noProof/>
        </w:rPr>
        <w:fldChar w:fldCharType="separate"/>
      </w:r>
      <w:r>
        <w:rPr>
          <w:rFonts w:hint="eastAsia"/>
          <w:noProof/>
        </w:rPr>
        <w:t>4</w:t>
      </w:r>
      <w:r>
        <w:rPr>
          <w:rFonts w:hint="eastAsia"/>
          <w:noProof/>
        </w:rPr>
        <w:fldChar w:fldCharType="end"/>
      </w:r>
    </w:p>
    <w:p w14:paraId="1203DBAA" w14:textId="77777777" w:rsidR="005074A0" w:rsidRDefault="005074A0" w:rsidP="005074A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hint="eastAsia"/>
          <w:noProof/>
        </w:rPr>
        <w:t>4.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PAGEREF _Toc393891306 \h </w:instrText>
      </w:r>
      <w:r>
        <w:rPr>
          <w:rFonts w:hint="eastAsia"/>
          <w:noProof/>
        </w:rPr>
      </w:r>
      <w:r>
        <w:rPr>
          <w:rFonts w:hint="eastAsia"/>
          <w:noProof/>
        </w:rPr>
        <w:fldChar w:fldCharType="separate"/>
      </w:r>
      <w:r>
        <w:rPr>
          <w:rFonts w:hint="eastAsia"/>
          <w:noProof/>
        </w:rPr>
        <w:t>4</w:t>
      </w:r>
      <w:r>
        <w:rPr>
          <w:rFonts w:hint="eastAsia"/>
          <w:noProof/>
        </w:rPr>
        <w:fldChar w:fldCharType="end"/>
      </w:r>
    </w:p>
    <w:p w14:paraId="390EBCD5" w14:textId="77777777" w:rsidR="005074A0" w:rsidRDefault="005074A0" w:rsidP="005074A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ascii="Arial" w:hAnsi="Arial"/>
          <w:noProof/>
        </w:rPr>
        <w:t>4.1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ascii="Arial" w:hAnsi="Arial" w:hint="eastAsia"/>
          <w:noProof/>
        </w:rPr>
        <w:t>需求覆盖率及缺陷分布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PAGEREF _Toc393891307 \h </w:instrText>
      </w:r>
      <w:r>
        <w:rPr>
          <w:rFonts w:hint="eastAsia"/>
          <w:noProof/>
        </w:rPr>
      </w:r>
      <w:r>
        <w:rPr>
          <w:rFonts w:hint="eastAsia"/>
          <w:noProof/>
        </w:rPr>
        <w:fldChar w:fldCharType="separate"/>
      </w:r>
      <w:r>
        <w:rPr>
          <w:rFonts w:hint="eastAsia"/>
          <w:noProof/>
        </w:rPr>
        <w:t>4</w:t>
      </w:r>
      <w:r>
        <w:rPr>
          <w:rFonts w:hint="eastAsia"/>
          <w:noProof/>
        </w:rPr>
        <w:fldChar w:fldCharType="end"/>
      </w:r>
    </w:p>
    <w:p w14:paraId="056F1A70" w14:textId="77777777" w:rsidR="005074A0" w:rsidRDefault="005074A0" w:rsidP="005074A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hint="eastAsia"/>
          <w:noProof/>
        </w:rPr>
        <w:t>4.2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缺陷严重程度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PAGEREF _Toc393891308 \h </w:instrText>
      </w:r>
      <w:r>
        <w:rPr>
          <w:rFonts w:hint="eastAsia"/>
          <w:noProof/>
        </w:rPr>
      </w:r>
      <w:r>
        <w:rPr>
          <w:rFonts w:hint="eastAsia"/>
          <w:noProof/>
        </w:rPr>
        <w:fldChar w:fldCharType="separate"/>
      </w:r>
      <w:r>
        <w:rPr>
          <w:rFonts w:hint="eastAsia"/>
          <w:noProof/>
        </w:rPr>
        <w:t>5</w:t>
      </w:r>
      <w:r>
        <w:rPr>
          <w:rFonts w:hint="eastAsia"/>
          <w:noProof/>
        </w:rPr>
        <w:fldChar w:fldCharType="end"/>
      </w:r>
    </w:p>
    <w:p w14:paraId="1255F31D" w14:textId="77777777" w:rsidR="005074A0" w:rsidRDefault="005074A0" w:rsidP="005074A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ascii="Arial" w:hAnsi="Arial"/>
          <w:noProof/>
        </w:rPr>
        <w:t>5.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ascii="Arial" w:hAnsi="Arial" w:hint="eastAsia"/>
          <w:noProof/>
        </w:rPr>
        <w:t>缺陷清单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PAGEREF _Toc393891309 \h </w:instrText>
      </w:r>
      <w:r>
        <w:rPr>
          <w:rFonts w:hint="eastAsia"/>
          <w:noProof/>
        </w:rPr>
      </w:r>
      <w:r>
        <w:rPr>
          <w:rFonts w:hint="eastAsia"/>
          <w:noProof/>
        </w:rPr>
        <w:fldChar w:fldCharType="separate"/>
      </w:r>
      <w:r>
        <w:rPr>
          <w:rFonts w:hint="eastAsia"/>
          <w:noProof/>
        </w:rPr>
        <w:t>5</w:t>
      </w:r>
      <w:r>
        <w:rPr>
          <w:rFonts w:hint="eastAsia"/>
          <w:noProof/>
        </w:rPr>
        <w:fldChar w:fldCharType="end"/>
      </w:r>
    </w:p>
    <w:p w14:paraId="065C4A66" w14:textId="77777777" w:rsidR="005074A0" w:rsidRDefault="005074A0" w:rsidP="005074A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ascii="Arial" w:hAnsi="Arial"/>
          <w:noProof/>
        </w:rPr>
        <w:t>5.1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ascii="Arial" w:hAnsi="Arial" w:hint="eastAsia"/>
          <w:noProof/>
        </w:rPr>
        <w:t>功能性缺陷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PAGEREF _Toc393891310 \h </w:instrText>
      </w:r>
      <w:r>
        <w:rPr>
          <w:rFonts w:hint="eastAsia"/>
          <w:noProof/>
        </w:rPr>
      </w:r>
      <w:r>
        <w:rPr>
          <w:rFonts w:hint="eastAsia"/>
          <w:noProof/>
        </w:rPr>
        <w:fldChar w:fldCharType="separate"/>
      </w:r>
      <w:r>
        <w:rPr>
          <w:rFonts w:hint="eastAsia"/>
          <w:noProof/>
        </w:rPr>
        <w:t>5</w:t>
      </w:r>
      <w:r>
        <w:rPr>
          <w:rFonts w:hint="eastAsia"/>
          <w:noProof/>
        </w:rPr>
        <w:fldChar w:fldCharType="end"/>
      </w:r>
    </w:p>
    <w:p w14:paraId="1D9EDAA3" w14:textId="77777777" w:rsidR="005074A0" w:rsidRDefault="005074A0" w:rsidP="005074A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hint="eastAsia"/>
          <w:noProof/>
        </w:rPr>
        <w:t>5.2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非功能性缺陷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PAGEREF _Toc393891311 \h </w:instrText>
      </w:r>
      <w:r>
        <w:rPr>
          <w:rFonts w:hint="eastAsia"/>
          <w:noProof/>
        </w:rPr>
      </w:r>
      <w:r>
        <w:rPr>
          <w:rFonts w:hint="eastAsia"/>
          <w:noProof/>
        </w:rPr>
        <w:fldChar w:fldCharType="separate"/>
      </w:r>
      <w:r>
        <w:rPr>
          <w:rFonts w:hint="eastAsia"/>
          <w:noProof/>
        </w:rPr>
        <w:t>6</w:t>
      </w:r>
      <w:r>
        <w:rPr>
          <w:rFonts w:hint="eastAsia"/>
          <w:noProof/>
        </w:rPr>
        <w:fldChar w:fldCharType="end"/>
      </w:r>
    </w:p>
    <w:p w14:paraId="72365FCD" w14:textId="77777777" w:rsidR="005074A0" w:rsidRDefault="005074A0" w:rsidP="005074A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hint="eastAsia"/>
          <w:noProof/>
        </w:rPr>
        <w:t>6.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PAGEREF _Toc393891312 \h </w:instrText>
      </w:r>
      <w:r>
        <w:rPr>
          <w:rFonts w:hint="eastAsia"/>
          <w:noProof/>
        </w:rPr>
      </w:r>
      <w:r>
        <w:rPr>
          <w:rFonts w:hint="eastAsia"/>
          <w:noProof/>
        </w:rPr>
        <w:fldChar w:fldCharType="separate"/>
      </w:r>
      <w:r>
        <w:rPr>
          <w:rFonts w:hint="eastAsia"/>
          <w:noProof/>
        </w:rPr>
        <w:t>6</w:t>
      </w:r>
      <w:r>
        <w:rPr>
          <w:rFonts w:hint="eastAsia"/>
          <w:noProof/>
        </w:rPr>
        <w:fldChar w:fldCharType="end"/>
      </w:r>
    </w:p>
    <w:p w14:paraId="2B062B58" w14:textId="77777777" w:rsidR="005074A0" w:rsidRDefault="005074A0" w:rsidP="005074A0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rPr>
          <w:rFonts w:hint="eastAsia"/>
        </w:rP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26B989CA" w14:textId="77777777" w:rsidR="005074A0" w:rsidRDefault="005074A0" w:rsidP="005074A0">
      <w:pPr>
        <w:pStyle w:val="1"/>
        <w:numPr>
          <w:ilvl w:val="0"/>
          <w:numId w:val="27"/>
        </w:numPr>
        <w:snapToGrid w:val="0"/>
      </w:pPr>
      <w:bookmarkStart w:id="0" w:name="_Toc393891298"/>
      <w:r>
        <w:rPr>
          <w:rFonts w:hint="eastAsia"/>
        </w:rPr>
        <w:t>简介</w:t>
      </w:r>
      <w:bookmarkEnd w:id="0"/>
    </w:p>
    <w:p w14:paraId="36E7D46A" w14:textId="77777777" w:rsidR="005074A0" w:rsidRDefault="005074A0" w:rsidP="005074A0">
      <w:pPr>
        <w:pStyle w:val="2"/>
        <w:numPr>
          <w:ilvl w:val="1"/>
          <w:numId w:val="27"/>
        </w:numPr>
        <w:snapToGrid w:val="0"/>
        <w:rPr>
          <w:lang w:eastAsia="en-US"/>
        </w:rPr>
      </w:pPr>
      <w:bookmarkStart w:id="1" w:name="_Toc393891299"/>
      <w:r>
        <w:rPr>
          <w:rFonts w:hint="eastAsia"/>
          <w:lang w:eastAsia="en-US"/>
        </w:rPr>
        <w:t>目的</w:t>
      </w:r>
      <w:bookmarkEnd w:id="1"/>
    </w:p>
    <w:p w14:paraId="76CCABAA" w14:textId="77777777" w:rsidR="005074A0" w:rsidRDefault="005074A0" w:rsidP="005074A0">
      <w:r>
        <w:rPr>
          <w:rFonts w:hint="eastAsia"/>
        </w:rPr>
        <w:t xml:space="preserve">         发现软件的错误，从而保证软件的质量。</w:t>
      </w:r>
    </w:p>
    <w:p w14:paraId="24E28BB3" w14:textId="77777777" w:rsidR="005074A0" w:rsidRDefault="005074A0" w:rsidP="005074A0">
      <w:pPr>
        <w:pStyle w:val="2"/>
        <w:numPr>
          <w:ilvl w:val="1"/>
          <w:numId w:val="27"/>
        </w:numPr>
        <w:snapToGrid w:val="0"/>
        <w:rPr>
          <w:lang w:eastAsia="en-US"/>
        </w:rPr>
      </w:pPr>
      <w:bookmarkStart w:id="2" w:name="_Toc393891300"/>
      <w:r>
        <w:rPr>
          <w:rFonts w:hint="eastAsia"/>
          <w:lang w:eastAsia="en-US"/>
        </w:rPr>
        <w:t>范围</w:t>
      </w:r>
      <w:bookmarkEnd w:id="2"/>
    </w:p>
    <w:p w14:paraId="22161E15" w14:textId="77777777" w:rsidR="005074A0" w:rsidRDefault="005074A0" w:rsidP="005074A0">
      <w:r>
        <w:rPr>
          <w:rFonts w:hint="eastAsia"/>
        </w:rPr>
        <w:t xml:space="preserve">         造纸模拟器的第四次迭代版本</w:t>
      </w:r>
    </w:p>
    <w:p w14:paraId="458CCD1E" w14:textId="77777777" w:rsidR="005074A0" w:rsidRDefault="005074A0" w:rsidP="005074A0">
      <w:pPr>
        <w:pStyle w:val="2"/>
        <w:numPr>
          <w:ilvl w:val="1"/>
          <w:numId w:val="27"/>
        </w:numPr>
        <w:snapToGrid w:val="0"/>
      </w:pPr>
      <w:bookmarkStart w:id="3" w:name="_Toc393891301"/>
      <w:r>
        <w:rPr>
          <w:rFonts w:hint="eastAsia"/>
        </w:rPr>
        <w:t>定义、首字母缩写词和缩略语</w:t>
      </w:r>
      <w:bookmarkEnd w:id="3"/>
    </w:p>
    <w:p w14:paraId="45A5C84C" w14:textId="77777777" w:rsidR="005074A0" w:rsidRDefault="005074A0" w:rsidP="005074A0">
      <w:r>
        <w:rPr>
          <w:rFonts w:hint="eastAsia"/>
        </w:rPr>
        <w:t xml:space="preserve">         Unity3d：一款制作游戏的引擎</w:t>
      </w:r>
    </w:p>
    <w:p w14:paraId="0401E1A2" w14:textId="77777777" w:rsidR="005074A0" w:rsidRDefault="005074A0" w:rsidP="005074A0">
      <w:r>
        <w:rPr>
          <w:rFonts w:hint="eastAsia"/>
        </w:rPr>
        <w:t xml:space="preserve">         VR：虚拟现实技术</w:t>
      </w:r>
    </w:p>
    <w:p w14:paraId="5739A50B" w14:textId="77777777" w:rsidR="005074A0" w:rsidRDefault="005074A0" w:rsidP="005074A0">
      <w:r>
        <w:rPr>
          <w:rFonts w:hint="eastAsia"/>
        </w:rPr>
        <w:t xml:space="preserve">         模型：在unity3d软件中作为可以被操作的对象的存在</w:t>
      </w:r>
    </w:p>
    <w:p w14:paraId="597D82BE" w14:textId="77777777" w:rsidR="005074A0" w:rsidRDefault="005074A0" w:rsidP="005074A0">
      <w:r>
        <w:rPr>
          <w:rFonts w:hint="eastAsia"/>
        </w:rPr>
        <w:t xml:space="preserve">         C#：一种脚本语言</w:t>
      </w:r>
    </w:p>
    <w:p w14:paraId="3F0D9481" w14:textId="77777777" w:rsidR="005074A0" w:rsidRDefault="005074A0" w:rsidP="005074A0">
      <w:r>
        <w:rPr>
          <w:rFonts w:hint="eastAsia"/>
        </w:rPr>
        <w:t xml:space="preserve">         </w:t>
      </w:r>
    </w:p>
    <w:p w14:paraId="0706FEC5" w14:textId="77777777" w:rsidR="005074A0" w:rsidRDefault="005074A0" w:rsidP="005074A0">
      <w:pPr>
        <w:pStyle w:val="2"/>
        <w:numPr>
          <w:ilvl w:val="1"/>
          <w:numId w:val="27"/>
        </w:numPr>
        <w:snapToGrid w:val="0"/>
        <w:rPr>
          <w:lang w:eastAsia="en-US"/>
        </w:rPr>
      </w:pPr>
      <w:bookmarkStart w:id="4" w:name="_Toc393891302"/>
      <w:r>
        <w:rPr>
          <w:rFonts w:hint="eastAsia"/>
          <w:lang w:eastAsia="en-US"/>
        </w:rPr>
        <w:t>参考资料</w:t>
      </w:r>
      <w:bookmarkEnd w:id="4"/>
    </w:p>
    <w:p w14:paraId="3268803E" w14:textId="77777777" w:rsidR="005074A0" w:rsidRDefault="005074A0" w:rsidP="005074A0">
      <w:r>
        <w:rPr>
          <w:rFonts w:hint="eastAsia"/>
        </w:rPr>
        <w:t xml:space="preserve">        《造纸模拟器软件需求规约》，《造纸模拟器迭代报告》</w:t>
      </w:r>
    </w:p>
    <w:p w14:paraId="6E0C9899" w14:textId="77777777" w:rsidR="005074A0" w:rsidRDefault="005074A0" w:rsidP="005074A0">
      <w:pPr>
        <w:pStyle w:val="2"/>
        <w:numPr>
          <w:ilvl w:val="1"/>
          <w:numId w:val="27"/>
        </w:numPr>
        <w:snapToGrid w:val="0"/>
        <w:rPr>
          <w:lang w:eastAsia="en-US"/>
        </w:rPr>
      </w:pPr>
      <w:bookmarkStart w:id="5" w:name="_Toc393891303"/>
      <w:r>
        <w:rPr>
          <w:rFonts w:hint="eastAsia"/>
          <w:lang w:eastAsia="en-US"/>
        </w:rPr>
        <w:t>概述</w:t>
      </w:r>
      <w:bookmarkEnd w:id="5"/>
    </w:p>
    <w:p w14:paraId="744709C2" w14:textId="77777777" w:rsidR="005074A0" w:rsidRDefault="005074A0" w:rsidP="005074A0">
      <w:r>
        <w:rPr>
          <w:rFonts w:hint="eastAsia"/>
        </w:rPr>
        <w:t xml:space="preserve">         这篇文档针对第四次迭代的内容及所完成的功能进行测试，由于游戏软件比较特殊，不能采用常规的测试方法，所以使用人工方法对功能及可能出现的问题进行测试。</w:t>
      </w:r>
    </w:p>
    <w:p w14:paraId="644E5222" w14:textId="77777777" w:rsidR="005074A0" w:rsidRDefault="005074A0" w:rsidP="005074A0">
      <w:pPr>
        <w:pStyle w:val="1"/>
        <w:numPr>
          <w:ilvl w:val="0"/>
          <w:numId w:val="27"/>
        </w:numPr>
        <w:snapToGrid w:val="0"/>
      </w:pPr>
      <w:bookmarkStart w:id="6" w:name="_Toc393891304"/>
      <w:r>
        <w:rPr>
          <w:rFonts w:hint="eastAsia"/>
        </w:rPr>
        <w:t>测试概要</w:t>
      </w:r>
      <w:bookmarkEnd w:id="6"/>
    </w:p>
    <w:p w14:paraId="2BB1C988" w14:textId="77777777" w:rsidR="005074A0" w:rsidRDefault="005074A0" w:rsidP="005074A0">
      <w:r>
        <w:rPr>
          <w:rFonts w:hint="eastAsia"/>
        </w:rPr>
        <w:t xml:space="preserve">             2019年9月7日下午由李徐礼杰，戴安东，董彦君测试并由戴安东撰写报告。测试方法是直接运行可执行程序，手动移动人物检验是否符合测试报告里的功能，以及对潜在的bug进行排查。</w:t>
      </w:r>
    </w:p>
    <w:p w14:paraId="5E8D1E73" w14:textId="77777777" w:rsidR="005074A0" w:rsidRDefault="005074A0" w:rsidP="005074A0">
      <w:pPr>
        <w:pStyle w:val="1"/>
        <w:numPr>
          <w:ilvl w:val="0"/>
          <w:numId w:val="27"/>
        </w:numPr>
        <w:snapToGrid w:val="0"/>
      </w:pPr>
      <w:bookmarkStart w:id="7" w:name="_Toc393891305"/>
      <w:r>
        <w:rPr>
          <w:rFonts w:hint="eastAsia"/>
        </w:rPr>
        <w:t>测试环境</w:t>
      </w:r>
      <w:bookmarkStart w:id="8" w:name="_Toc393891306"/>
      <w:bookmarkEnd w:id="7"/>
    </w:p>
    <w:p w14:paraId="66D61CE2" w14:textId="77777777" w:rsidR="005074A0" w:rsidRDefault="005074A0" w:rsidP="005074A0">
      <w:r>
        <w:rPr>
          <w:rFonts w:hint="eastAsia"/>
        </w:rPr>
        <w:t xml:space="preserve">              系统：window 10家庭中文版 version:1809</w:t>
      </w:r>
    </w:p>
    <w:p w14:paraId="3F1EF4A6" w14:textId="77777777" w:rsidR="005074A0" w:rsidRDefault="005074A0" w:rsidP="005074A0">
      <w:r>
        <w:rPr>
          <w:rFonts w:hint="eastAsia"/>
        </w:rPr>
        <w:t xml:space="preserve">              处理器：Intel</w:t>
      </w:r>
      <w:r>
        <w:t>®</w:t>
      </w:r>
      <w:r>
        <w:rPr>
          <w:rFonts w:hint="eastAsia"/>
        </w:rPr>
        <w:t>Core</w:t>
      </w:r>
      <w:r>
        <w:t>™</w:t>
      </w:r>
      <w:r>
        <w:rPr>
          <w:rFonts w:hint="eastAsia"/>
        </w:rPr>
        <w:t>i7-8750H CPU @ 2.20GHz 2.21 GHz</w:t>
      </w:r>
    </w:p>
    <w:p w14:paraId="219C6963" w14:textId="77777777" w:rsidR="005074A0" w:rsidRDefault="005074A0" w:rsidP="005074A0">
      <w:r>
        <w:rPr>
          <w:rFonts w:hint="eastAsia"/>
        </w:rPr>
        <w:t xml:space="preserve">              内存:8GB</w:t>
      </w:r>
    </w:p>
    <w:p w14:paraId="0883AFB8" w14:textId="77777777" w:rsidR="005074A0" w:rsidRDefault="005074A0" w:rsidP="005074A0">
      <w:r>
        <w:rPr>
          <w:rFonts w:hint="eastAsia"/>
        </w:rPr>
        <w:t xml:space="preserve">              显卡：NVIDIA RTX 2060</w:t>
      </w:r>
    </w:p>
    <w:p w14:paraId="3EF8D486" w14:textId="77777777" w:rsidR="005074A0" w:rsidRDefault="005074A0" w:rsidP="005074A0">
      <w:r>
        <w:rPr>
          <w:rFonts w:hint="eastAsia"/>
        </w:rPr>
        <w:t xml:space="preserve">              </w:t>
      </w:r>
    </w:p>
    <w:p w14:paraId="6AFDF8BC" w14:textId="77777777" w:rsidR="005074A0" w:rsidRDefault="005074A0" w:rsidP="005074A0">
      <w:pPr>
        <w:pStyle w:val="1"/>
        <w:numPr>
          <w:ilvl w:val="0"/>
          <w:numId w:val="27"/>
        </w:numPr>
        <w:snapToGrid w:val="0"/>
      </w:pPr>
      <w:r>
        <w:rPr>
          <w:rFonts w:hint="eastAsia"/>
        </w:rPr>
        <w:t>测试结果及分析</w:t>
      </w:r>
      <w:bookmarkEnd w:id="8"/>
    </w:p>
    <w:p w14:paraId="2C3C3F41" w14:textId="77777777" w:rsidR="005074A0" w:rsidRDefault="005074A0" w:rsidP="005074A0">
      <w:pPr>
        <w:pStyle w:val="2"/>
        <w:numPr>
          <w:ilvl w:val="1"/>
          <w:numId w:val="27"/>
        </w:numPr>
        <w:snapToGrid w:val="0"/>
        <w:rPr>
          <w:rFonts w:ascii="Arial" w:hAnsi="Arial"/>
        </w:rPr>
      </w:pPr>
      <w:bookmarkStart w:id="9" w:name="_Toc393891307"/>
      <w:r>
        <w:rPr>
          <w:rFonts w:ascii="Arial" w:hAnsi="Arial" w:hint="eastAsia"/>
        </w:rPr>
        <w:t>需求覆盖率及缺陷分布</w:t>
      </w:r>
      <w:bookmarkEnd w:id="9"/>
    </w:p>
    <w:p w14:paraId="1E537D4D" w14:textId="77777777" w:rsidR="005074A0" w:rsidRDefault="005074A0" w:rsidP="005074A0">
      <w:pPr>
        <w:spacing w:after="120"/>
        <w:ind w:left="720"/>
        <w:rPr>
          <w:rFonts w:ascii="Times New Roman"/>
          <w:i/>
          <w:color w:val="0000FF"/>
        </w:rPr>
      </w:pPr>
    </w:p>
    <w:p w14:paraId="03FAC0E7" w14:textId="77777777" w:rsidR="005074A0" w:rsidRDefault="005074A0" w:rsidP="005074A0">
      <w:pPr>
        <w:spacing w:after="120"/>
        <w:ind w:left="720"/>
        <w:rPr>
          <w:rFonts w:ascii="Times New Roman"/>
          <w:i/>
          <w:color w:val="0000FF"/>
        </w:rPr>
      </w:pPr>
    </w:p>
    <w:p w14:paraId="45C70DCC" w14:textId="77777777" w:rsidR="005074A0" w:rsidRDefault="005074A0" w:rsidP="005074A0">
      <w:pPr>
        <w:spacing w:after="120"/>
        <w:ind w:left="720"/>
        <w:rPr>
          <w:rFonts w:ascii="Times New Roman"/>
          <w:i/>
          <w:color w:val="0000FF"/>
        </w:rPr>
      </w:pPr>
    </w:p>
    <w:p w14:paraId="00692793" w14:textId="77777777" w:rsidR="005074A0" w:rsidRDefault="005074A0" w:rsidP="005074A0">
      <w:pPr>
        <w:spacing w:after="120"/>
        <w:ind w:left="720"/>
        <w:rPr>
          <w:rFonts w:ascii="Times New Roman"/>
          <w:i/>
          <w:color w:val="0000FF"/>
        </w:rPr>
      </w:pPr>
    </w:p>
    <w:p w14:paraId="5D1FEB6C" w14:textId="77777777" w:rsidR="005074A0" w:rsidRDefault="005074A0" w:rsidP="005074A0">
      <w:pPr>
        <w:spacing w:after="120"/>
        <w:ind w:left="720"/>
        <w:rPr>
          <w:rFonts w:ascii="Times New Roman"/>
          <w:i/>
          <w:color w:val="0000FF"/>
        </w:rPr>
      </w:pPr>
    </w:p>
    <w:p w14:paraId="2C9770D8" w14:textId="77777777" w:rsidR="005074A0" w:rsidRDefault="005074A0" w:rsidP="005074A0">
      <w:pPr>
        <w:spacing w:after="120"/>
        <w:ind w:left="720"/>
        <w:rPr>
          <w:rFonts w:ascii="Times New Roman"/>
          <w:i/>
          <w:color w:val="0000FF"/>
        </w:rPr>
      </w:pPr>
    </w:p>
    <w:p w14:paraId="48D0D1D4" w14:textId="77777777" w:rsidR="005074A0" w:rsidRDefault="005074A0" w:rsidP="005074A0">
      <w:pPr>
        <w:spacing w:after="120"/>
        <w:ind w:left="720"/>
        <w:rPr>
          <w:rFonts w:ascii="Times New Roman"/>
          <w:i/>
          <w:color w:val="0000FF"/>
        </w:rPr>
      </w:pPr>
    </w:p>
    <w:p w14:paraId="0E0E972C" w14:textId="77777777" w:rsidR="005074A0" w:rsidRDefault="005074A0" w:rsidP="005074A0">
      <w:pPr>
        <w:spacing w:after="120"/>
        <w:ind w:left="720"/>
        <w:rPr>
          <w:rFonts w:ascii="Times New Roman"/>
          <w:i/>
          <w:color w:val="0000FF"/>
        </w:rPr>
      </w:pPr>
    </w:p>
    <w:p w14:paraId="60CA2EB3" w14:textId="77777777" w:rsidR="005074A0" w:rsidRDefault="005074A0" w:rsidP="005074A0">
      <w:pPr>
        <w:spacing w:after="120"/>
        <w:ind w:left="720"/>
        <w:rPr>
          <w:rFonts w:ascii="Times New Roman"/>
          <w:i/>
          <w:color w:val="0000FF"/>
        </w:rPr>
      </w:pPr>
    </w:p>
    <w:p w14:paraId="476E8050" w14:textId="77777777" w:rsidR="005074A0" w:rsidRDefault="005074A0" w:rsidP="005074A0">
      <w:pPr>
        <w:spacing w:after="120"/>
        <w:ind w:left="720"/>
        <w:jc w:val="center"/>
        <w:rPr>
          <w:rFonts w:ascii="Times New Roman"/>
          <w:b/>
          <w:sz w:val="21"/>
          <w:szCs w:val="21"/>
        </w:rPr>
      </w:pPr>
      <w:r>
        <w:rPr>
          <w:rFonts w:ascii="Times New Roman" w:hint="eastAsia"/>
          <w:b/>
          <w:sz w:val="21"/>
          <w:szCs w:val="21"/>
        </w:rPr>
        <w:lastRenderedPageBreak/>
        <w:t>表</w:t>
      </w:r>
      <w:r>
        <w:rPr>
          <w:rFonts w:ascii="Times New Roman"/>
          <w:b/>
          <w:sz w:val="21"/>
          <w:szCs w:val="21"/>
        </w:rPr>
        <w:t xml:space="preserve">1  </w:t>
      </w:r>
      <w:r>
        <w:rPr>
          <w:rFonts w:ascii="Times New Roman" w:hint="eastAsia"/>
          <w:b/>
          <w:sz w:val="21"/>
          <w:szCs w:val="21"/>
        </w:rPr>
        <w:t>需求覆盖率及缺陷分布</w:t>
      </w:r>
    </w:p>
    <w:tbl>
      <w:tblPr>
        <w:tblStyle w:val="af1"/>
        <w:tblW w:w="10065" w:type="dxa"/>
        <w:tblInd w:w="-5" w:type="dxa"/>
        <w:tblLook w:val="04A0" w:firstRow="1" w:lastRow="0" w:firstColumn="1" w:lastColumn="0" w:noHBand="0" w:noVBand="1"/>
      </w:tblPr>
      <w:tblGrid>
        <w:gridCol w:w="901"/>
        <w:gridCol w:w="2547"/>
        <w:gridCol w:w="888"/>
        <w:gridCol w:w="1045"/>
        <w:gridCol w:w="999"/>
        <w:gridCol w:w="1003"/>
        <w:gridCol w:w="2682"/>
      </w:tblGrid>
      <w:tr w:rsidR="005074A0" w14:paraId="7D9A80F4" w14:textId="77777777" w:rsidTr="005074A0">
        <w:tc>
          <w:tcPr>
            <w:tcW w:w="3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3D5D7E" w14:textId="77777777" w:rsidR="005074A0" w:rsidRDefault="005074A0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测试内容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38A235" w14:textId="77777777" w:rsidR="005074A0" w:rsidRDefault="005074A0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测试</w:t>
            </w:r>
          </w:p>
          <w:p w14:paraId="6DB3B9C5" w14:textId="77777777" w:rsidR="005074A0" w:rsidRDefault="005074A0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用例数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EAB7B3" w14:textId="77777777" w:rsidR="005074A0" w:rsidRDefault="005074A0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需求</w:t>
            </w:r>
          </w:p>
          <w:p w14:paraId="21960EB1" w14:textId="77777777" w:rsidR="005074A0" w:rsidRDefault="005074A0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覆盖率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BE6CC7" w14:textId="77777777" w:rsidR="005074A0" w:rsidRDefault="005074A0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缺陷数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5FC4EA" w14:textId="77777777" w:rsidR="005074A0" w:rsidRDefault="005074A0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缺陷率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122ECF" w14:textId="77777777" w:rsidR="005074A0" w:rsidRDefault="005074A0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备注</w:t>
            </w:r>
          </w:p>
        </w:tc>
      </w:tr>
      <w:tr w:rsidR="005074A0" w14:paraId="5565DE34" w14:textId="77777777" w:rsidTr="005074A0"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214F7" w14:textId="77777777" w:rsidR="005074A0" w:rsidRDefault="005074A0">
            <w:pPr>
              <w:spacing w:after="120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功能项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B192E" w14:textId="77777777" w:rsidR="005074A0" w:rsidRDefault="005074A0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后端接收图片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1BE31" w14:textId="77777777" w:rsidR="005074A0" w:rsidRDefault="005074A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A5EC0" w14:textId="77777777" w:rsidR="005074A0" w:rsidRDefault="005074A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100%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1DCBE" w14:textId="77777777" w:rsidR="005074A0" w:rsidRDefault="005074A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E3B91" w14:textId="77777777" w:rsidR="005074A0" w:rsidRDefault="005074A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33.3%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FFBA5" w14:textId="77777777" w:rsidR="005074A0" w:rsidRDefault="005074A0">
            <w:pPr>
              <w:spacing w:after="120"/>
              <w:rPr>
                <w:rFonts w:ascii="Times New Roman"/>
              </w:rPr>
            </w:pPr>
            <w:r>
              <w:rPr>
                <w:rFonts w:ascii="Times New Roman" w:hint="eastAsia"/>
              </w:rPr>
              <w:t>某次接收图片没有内容显示</w:t>
            </w:r>
          </w:p>
        </w:tc>
      </w:tr>
      <w:tr w:rsidR="005074A0" w14:paraId="0ECB3B24" w14:textId="77777777" w:rsidTr="005074A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A5512" w14:textId="77777777" w:rsidR="005074A0" w:rsidRDefault="005074A0">
            <w:pPr>
              <w:widowControl/>
              <w:spacing w:line="240" w:lineRule="auto"/>
              <w:rPr>
                <w:rFonts w:ascii="Times New Roman"/>
                <w:b/>
                <w:sz w:val="21"/>
                <w:szCs w:val="21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E67C2" w14:textId="6190770E" w:rsidR="005074A0" w:rsidRDefault="00133ED8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本地</w:t>
            </w:r>
            <w:r w:rsidR="005074A0">
              <w:rPr>
                <w:rFonts w:ascii="Times New Roman" w:hint="eastAsia"/>
                <w:b/>
                <w:sz w:val="21"/>
                <w:szCs w:val="21"/>
              </w:rPr>
              <w:t>保存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F5D9D" w14:textId="77777777" w:rsidR="005074A0" w:rsidRDefault="005074A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7053C" w14:textId="77777777" w:rsidR="005074A0" w:rsidRDefault="005074A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100%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0A749" w14:textId="346DBC47" w:rsidR="005074A0" w:rsidRDefault="00133ED8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2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E8938" w14:textId="6FA63882" w:rsidR="005074A0" w:rsidRDefault="00133ED8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4</w:t>
            </w:r>
            <w:r w:rsidR="005074A0">
              <w:rPr>
                <w:rFonts w:ascii="Times New Roman"/>
              </w:rPr>
              <w:t>0%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2D9D2" w14:textId="5BE08866" w:rsidR="005074A0" w:rsidRDefault="005074A0">
            <w:pPr>
              <w:spacing w:after="120"/>
              <w:rPr>
                <w:rFonts w:ascii="Times New Roman"/>
              </w:rPr>
            </w:pPr>
            <w:r>
              <w:rPr>
                <w:rFonts w:ascii="Times New Roman" w:hint="eastAsia"/>
              </w:rPr>
              <w:t>同时大量上传文件会导致卡顿，失败等情况</w:t>
            </w:r>
            <w:r w:rsidR="00133ED8">
              <w:rPr>
                <w:rFonts w:ascii="Times New Roman" w:hint="eastAsia"/>
              </w:rPr>
              <w:t>，此外保存的图片只有用特殊途径打开才能显示</w:t>
            </w:r>
          </w:p>
        </w:tc>
      </w:tr>
      <w:tr w:rsidR="005074A0" w14:paraId="760AF083" w14:textId="77777777" w:rsidTr="005074A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88336" w14:textId="77777777" w:rsidR="005074A0" w:rsidRDefault="005074A0">
            <w:pPr>
              <w:widowControl/>
              <w:spacing w:line="240" w:lineRule="auto"/>
              <w:rPr>
                <w:rFonts w:ascii="Times New Roman"/>
                <w:b/>
                <w:sz w:val="21"/>
                <w:szCs w:val="21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E6BC2" w14:textId="77777777" w:rsidR="005074A0" w:rsidRDefault="005074A0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教程播放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8D3B5" w14:textId="77777777" w:rsidR="005074A0" w:rsidRDefault="005074A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EA59D" w14:textId="77777777" w:rsidR="005074A0" w:rsidRDefault="005074A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100%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4503A" w14:textId="77777777" w:rsidR="005074A0" w:rsidRDefault="005074A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692E4" w14:textId="77777777" w:rsidR="005074A0" w:rsidRDefault="005074A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50%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E1C27" w14:textId="77777777" w:rsidR="005074A0" w:rsidRDefault="005074A0">
            <w:pPr>
              <w:spacing w:after="120"/>
              <w:rPr>
                <w:rFonts w:ascii="Times New Roman"/>
              </w:rPr>
            </w:pPr>
            <w:r>
              <w:rPr>
                <w:rFonts w:ascii="Times New Roman" w:hint="eastAsia"/>
              </w:rPr>
              <w:t>不能对播放的教程进行暂停、跳转、关闭等操作</w:t>
            </w:r>
          </w:p>
        </w:tc>
      </w:tr>
      <w:tr w:rsidR="005074A0" w14:paraId="55BCC59E" w14:textId="77777777" w:rsidTr="005074A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9C49B" w14:textId="77777777" w:rsidR="005074A0" w:rsidRDefault="005074A0">
            <w:pPr>
              <w:widowControl/>
              <w:spacing w:line="240" w:lineRule="auto"/>
              <w:rPr>
                <w:rFonts w:ascii="Times New Roman"/>
                <w:b/>
                <w:sz w:val="21"/>
                <w:szCs w:val="21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84142" w14:textId="77777777" w:rsidR="005074A0" w:rsidRDefault="005074A0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存档功能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C3760" w14:textId="77777777" w:rsidR="005074A0" w:rsidRDefault="005074A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532C5" w14:textId="77777777" w:rsidR="005074A0" w:rsidRDefault="005074A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100%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981AF" w14:textId="77777777" w:rsidR="005074A0" w:rsidRDefault="005074A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119C6" w14:textId="77777777" w:rsidR="005074A0" w:rsidRDefault="005074A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0%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69CDD" w14:textId="77777777" w:rsidR="005074A0" w:rsidRDefault="005074A0">
            <w:pPr>
              <w:spacing w:after="120"/>
              <w:rPr>
                <w:rFonts w:ascii="Times New Roman"/>
              </w:rPr>
            </w:pPr>
            <w:r>
              <w:rPr>
                <w:rFonts w:ascii="Times New Roman" w:hint="eastAsia"/>
              </w:rPr>
              <w:t>存档功能较完好。</w:t>
            </w:r>
          </w:p>
        </w:tc>
      </w:tr>
      <w:tr w:rsidR="005074A0" w14:paraId="0416DCAA" w14:textId="77777777" w:rsidTr="005074A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6177D" w14:textId="77777777" w:rsidR="005074A0" w:rsidRDefault="005074A0">
            <w:pPr>
              <w:widowControl/>
              <w:spacing w:line="240" w:lineRule="auto"/>
              <w:rPr>
                <w:rFonts w:ascii="Times New Roman"/>
                <w:b/>
                <w:sz w:val="21"/>
                <w:szCs w:val="21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FEF21" w14:textId="77777777" w:rsidR="005074A0" w:rsidRDefault="005074A0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功能项小计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57ADC" w14:textId="77777777" w:rsidR="005074A0" w:rsidRDefault="005074A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15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73AC4" w14:textId="77777777" w:rsidR="005074A0" w:rsidRDefault="005074A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100%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639F5" w14:textId="4115326C" w:rsidR="005074A0" w:rsidRDefault="00133ED8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4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A5427" w14:textId="009C5402" w:rsidR="005074A0" w:rsidRDefault="00133ED8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26.7</w:t>
            </w:r>
            <w:r w:rsidR="005074A0">
              <w:rPr>
                <w:rFonts w:ascii="Times New Roman"/>
              </w:rPr>
              <w:t>%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B4871" w14:textId="77777777" w:rsidR="005074A0" w:rsidRDefault="005074A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前后端部署测试比较成功，保存、教程等功能成功实现。第六次迭代所有功能均被覆盖</w:t>
            </w:r>
          </w:p>
        </w:tc>
      </w:tr>
      <w:tr w:rsidR="005074A0" w14:paraId="46FC519E" w14:textId="77777777" w:rsidTr="005074A0"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C0F6A" w14:textId="77777777" w:rsidR="005074A0" w:rsidRDefault="005074A0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</w:p>
          <w:p w14:paraId="5B885569" w14:textId="77777777" w:rsidR="005074A0" w:rsidRDefault="005074A0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非功</w:t>
            </w:r>
          </w:p>
          <w:p w14:paraId="18417962" w14:textId="77777777" w:rsidR="005074A0" w:rsidRDefault="005074A0">
            <w:pPr>
              <w:spacing w:after="120"/>
              <w:jc w:val="center"/>
              <w:rPr>
                <w:rFonts w:ascii="Times New Roman"/>
                <w:b/>
                <w:color w:val="0000FF"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能项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A6F15" w14:textId="77777777" w:rsidR="005074A0" w:rsidRDefault="005074A0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性能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4413C" w14:textId="77777777" w:rsidR="005074A0" w:rsidRDefault="005074A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77503" w14:textId="77777777" w:rsidR="005074A0" w:rsidRDefault="005074A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100%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0C23E" w14:textId="77777777" w:rsidR="005074A0" w:rsidRDefault="005074A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8894F" w14:textId="77777777" w:rsidR="005074A0" w:rsidRDefault="005074A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5%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86BCC" w14:textId="77777777" w:rsidR="005074A0" w:rsidRDefault="005074A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在</w:t>
            </w:r>
            <w:r>
              <w:rPr>
                <w:rFonts w:ascii="Times New Roman"/>
              </w:rPr>
              <w:t>90%</w:t>
            </w:r>
            <w:r>
              <w:rPr>
                <w:rFonts w:ascii="Times New Roman" w:hint="eastAsia"/>
              </w:rPr>
              <w:t>的情况下，按钮响应时间不超过</w:t>
            </w:r>
            <w:r>
              <w:rPr>
                <w:rFonts w:ascii="Times New Roman"/>
              </w:rPr>
              <w:t>1s</w:t>
            </w:r>
            <w:r>
              <w:rPr>
                <w:rFonts w:ascii="Times New Roman" w:hint="eastAsia"/>
              </w:rPr>
              <w:t>，利用瞬移解决眩晕</w:t>
            </w:r>
            <w:r>
              <w:rPr>
                <w:rFonts w:ascii="Times New Roman"/>
              </w:rPr>
              <w:t xml:space="preserve"> </w:t>
            </w:r>
          </w:p>
        </w:tc>
      </w:tr>
      <w:tr w:rsidR="005074A0" w14:paraId="65B9D354" w14:textId="77777777" w:rsidTr="005074A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3F270" w14:textId="77777777" w:rsidR="005074A0" w:rsidRDefault="005074A0">
            <w:pPr>
              <w:widowControl/>
              <w:spacing w:line="240" w:lineRule="auto"/>
              <w:rPr>
                <w:rFonts w:ascii="Times New Roman"/>
                <w:b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89CEF" w14:textId="77777777" w:rsidR="005074A0" w:rsidRDefault="005074A0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可靠性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96C65" w14:textId="77777777" w:rsidR="005074A0" w:rsidRDefault="005074A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40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023EE" w14:textId="77777777" w:rsidR="005074A0" w:rsidRDefault="005074A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100%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F0EA5" w14:textId="77777777" w:rsidR="005074A0" w:rsidRDefault="005074A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197B8" w14:textId="77777777" w:rsidR="005074A0" w:rsidRDefault="005074A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0%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66E80" w14:textId="77777777" w:rsidR="005074A0" w:rsidRDefault="005074A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每运行</w:t>
            </w:r>
            <w:r>
              <w:rPr>
                <w:rFonts w:ascii="Times New Roman"/>
              </w:rPr>
              <w:t>5</w:t>
            </w:r>
            <w:r>
              <w:rPr>
                <w:rFonts w:ascii="Times New Roman" w:hint="eastAsia"/>
              </w:rPr>
              <w:t>小时至多发生一次故障</w:t>
            </w:r>
          </w:p>
        </w:tc>
      </w:tr>
      <w:tr w:rsidR="005074A0" w14:paraId="2EDD3164" w14:textId="77777777" w:rsidTr="005074A0"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D2B83" w14:textId="77777777" w:rsidR="005074A0" w:rsidRDefault="005074A0">
            <w:pPr>
              <w:spacing w:after="120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B0CF1" w14:textId="77777777" w:rsidR="005074A0" w:rsidRDefault="005074A0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非功能项小计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C56E9" w14:textId="77777777" w:rsidR="005074A0" w:rsidRDefault="005074A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60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F0EEC" w14:textId="77777777" w:rsidR="005074A0" w:rsidRDefault="005074A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100%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C4B53" w14:textId="77777777" w:rsidR="005074A0" w:rsidRDefault="005074A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295F4" w14:textId="77777777" w:rsidR="005074A0" w:rsidRDefault="005074A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1.6%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F9392" w14:textId="77777777" w:rsidR="005074A0" w:rsidRDefault="005074A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程序性能良好可靠</w:t>
            </w:r>
          </w:p>
        </w:tc>
      </w:tr>
      <w:tr w:rsidR="005074A0" w14:paraId="235024F9" w14:textId="77777777" w:rsidTr="005074A0"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C8BA3" w14:textId="77777777" w:rsidR="005074A0" w:rsidRDefault="005074A0">
            <w:pPr>
              <w:spacing w:after="120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5E2E7" w14:textId="77777777" w:rsidR="005074A0" w:rsidRDefault="005074A0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总计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E86F8" w14:textId="77777777" w:rsidR="005074A0" w:rsidRDefault="005074A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75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CA3C5" w14:textId="77777777" w:rsidR="005074A0" w:rsidRDefault="005074A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100%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3A7F0" w14:textId="6D0AF297" w:rsidR="005074A0" w:rsidRDefault="00133ED8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5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E8744" w14:textId="5974EA7E" w:rsidR="005074A0" w:rsidRDefault="00133ED8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6</w:t>
            </w:r>
            <w:r w:rsidR="005074A0">
              <w:rPr>
                <w:rFonts w:ascii="Times New Roman"/>
              </w:rPr>
              <w:t>.</w:t>
            </w:r>
            <w:r>
              <w:rPr>
                <w:rFonts w:ascii="Times New Roman" w:hint="eastAsia"/>
              </w:rPr>
              <w:t>7</w:t>
            </w:r>
            <w:r w:rsidR="005074A0">
              <w:rPr>
                <w:rFonts w:ascii="Times New Roman"/>
              </w:rPr>
              <w:t>%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816D2" w14:textId="77777777" w:rsidR="005074A0" w:rsidRDefault="005074A0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后端性能有待优化完善，需要看后期优化</w:t>
            </w:r>
          </w:p>
        </w:tc>
      </w:tr>
    </w:tbl>
    <w:p w14:paraId="54A71E27" w14:textId="77777777" w:rsidR="005074A0" w:rsidRDefault="005074A0" w:rsidP="005074A0">
      <w:pPr>
        <w:spacing w:after="120"/>
        <w:ind w:left="720"/>
        <w:rPr>
          <w:rFonts w:ascii="Times New Roman"/>
          <w:i/>
          <w:color w:val="0000FF"/>
        </w:rPr>
      </w:pPr>
    </w:p>
    <w:p w14:paraId="2A3C92C3" w14:textId="77777777" w:rsidR="005074A0" w:rsidRDefault="005074A0" w:rsidP="005074A0">
      <w:pPr>
        <w:pStyle w:val="2"/>
        <w:numPr>
          <w:ilvl w:val="1"/>
          <w:numId w:val="27"/>
        </w:numPr>
        <w:snapToGrid w:val="0"/>
        <w:rPr>
          <w:lang w:eastAsia="en-US"/>
        </w:rPr>
      </w:pPr>
      <w:bookmarkStart w:id="10" w:name="_Toc393891308"/>
      <w:r>
        <w:rPr>
          <w:rFonts w:hint="eastAsia"/>
          <w:lang w:eastAsia="en-US"/>
        </w:rPr>
        <w:t>缺陷严重程度</w:t>
      </w:r>
      <w:bookmarkEnd w:id="10"/>
    </w:p>
    <w:p w14:paraId="70D71F73" w14:textId="77777777" w:rsidR="005074A0" w:rsidRDefault="005074A0" w:rsidP="005074A0">
      <w:pPr>
        <w:spacing w:after="120"/>
        <w:ind w:left="720"/>
        <w:jc w:val="center"/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表2 缺陷严重程度</w:t>
      </w:r>
    </w:p>
    <w:tbl>
      <w:tblPr>
        <w:tblStyle w:val="af1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5074A0" w14:paraId="5AB7DAF6" w14:textId="77777777" w:rsidTr="005074A0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DE6C1A" w14:textId="77777777" w:rsidR="005074A0" w:rsidRDefault="005074A0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E5D584" w14:textId="77777777" w:rsidR="005074A0" w:rsidRDefault="005074A0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致命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3D325F" w14:textId="77777777" w:rsidR="005074A0" w:rsidRDefault="005074A0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严重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CC24572" w14:textId="77777777" w:rsidR="005074A0" w:rsidRDefault="005074A0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一般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F0592" w14:textId="77777777" w:rsidR="005074A0" w:rsidRDefault="005074A0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细微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A641" w14:textId="77777777" w:rsidR="005074A0" w:rsidRDefault="005074A0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总数</w:t>
            </w:r>
          </w:p>
        </w:tc>
      </w:tr>
      <w:tr w:rsidR="005074A0" w14:paraId="4C423AB0" w14:textId="77777777" w:rsidTr="005074A0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7F6EB" w14:textId="77777777" w:rsidR="005074A0" w:rsidRDefault="005074A0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缺陷个数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87041" w14:textId="77777777" w:rsidR="005074A0" w:rsidRDefault="005074A0">
            <w:pPr>
              <w:spacing w:after="120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</w:rPr>
              <w:t>0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7A7B" w14:textId="4EB324F1" w:rsidR="005074A0" w:rsidRDefault="00133ED8">
            <w:pPr>
              <w:spacing w:after="120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 w:hint="eastAsia"/>
                <w:sz w:val="21"/>
                <w:szCs w:val="21"/>
              </w:rPr>
              <w:t>1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286BE" w14:textId="77777777" w:rsidR="005074A0" w:rsidRDefault="005074A0">
            <w:pPr>
              <w:spacing w:after="120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</w:rPr>
              <w:t>1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7FA7F" w14:textId="77777777" w:rsidR="005074A0" w:rsidRDefault="005074A0">
            <w:pPr>
              <w:spacing w:after="120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</w:rPr>
              <w:t>3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19AF3" w14:textId="03624B22" w:rsidR="005074A0" w:rsidRDefault="00133ED8">
            <w:pPr>
              <w:spacing w:after="120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 w:hint="eastAsia"/>
                <w:sz w:val="21"/>
                <w:szCs w:val="21"/>
              </w:rPr>
              <w:t>5</w:t>
            </w:r>
          </w:p>
        </w:tc>
      </w:tr>
      <w:tr w:rsidR="005074A0" w14:paraId="49CE142D" w14:textId="77777777" w:rsidTr="005074A0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246AF" w14:textId="77777777" w:rsidR="005074A0" w:rsidRDefault="005074A0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E6BC2" w14:textId="77777777" w:rsidR="005074A0" w:rsidRDefault="005074A0">
            <w:pPr>
              <w:spacing w:after="120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</w:rPr>
              <w:t>0%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8D68E" w14:textId="40E9CB5F" w:rsidR="005074A0" w:rsidRDefault="00133ED8">
            <w:pPr>
              <w:spacing w:after="120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 w:hint="eastAsia"/>
                <w:sz w:val="21"/>
                <w:szCs w:val="21"/>
              </w:rPr>
              <w:t>2</w:t>
            </w:r>
            <w:r w:rsidR="005074A0">
              <w:rPr>
                <w:rFonts w:ascii="Times New Roman"/>
                <w:sz w:val="21"/>
                <w:szCs w:val="21"/>
              </w:rPr>
              <w:t>0%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BE0B3" w14:textId="26EDA278" w:rsidR="005074A0" w:rsidRDefault="005074A0">
            <w:pPr>
              <w:spacing w:after="120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</w:rPr>
              <w:t>2</w:t>
            </w:r>
            <w:r w:rsidR="00133ED8">
              <w:rPr>
                <w:rFonts w:ascii="Times New Roman" w:hint="eastAsia"/>
                <w:sz w:val="21"/>
                <w:szCs w:val="21"/>
              </w:rPr>
              <w:t>0</w:t>
            </w:r>
            <w:r>
              <w:rPr>
                <w:rFonts w:ascii="Times New Roman"/>
                <w:sz w:val="21"/>
                <w:szCs w:val="21"/>
              </w:rPr>
              <w:t>%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80812" w14:textId="07C58E1E" w:rsidR="005074A0" w:rsidRDefault="00133ED8">
            <w:pPr>
              <w:spacing w:after="120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 w:hint="eastAsia"/>
                <w:sz w:val="21"/>
                <w:szCs w:val="21"/>
              </w:rPr>
              <w:t>60</w:t>
            </w:r>
            <w:r w:rsidR="005074A0">
              <w:rPr>
                <w:rFonts w:ascii="Times New Roman"/>
                <w:sz w:val="21"/>
                <w:szCs w:val="21"/>
              </w:rPr>
              <w:t>%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A7A99" w14:textId="77777777" w:rsidR="005074A0" w:rsidRDefault="005074A0">
            <w:pPr>
              <w:spacing w:after="120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</w:rPr>
              <w:t>100%</w:t>
            </w:r>
          </w:p>
        </w:tc>
      </w:tr>
    </w:tbl>
    <w:p w14:paraId="01E8DEF7" w14:textId="77777777" w:rsidR="005074A0" w:rsidRDefault="005074A0" w:rsidP="005074A0">
      <w:pPr>
        <w:spacing w:after="120"/>
        <w:ind w:left="720"/>
        <w:rPr>
          <w:rFonts w:ascii="Times New Roman"/>
          <w:color w:val="0000FF"/>
        </w:rPr>
      </w:pPr>
    </w:p>
    <w:p w14:paraId="5DBE4A53" w14:textId="77777777" w:rsidR="005074A0" w:rsidRDefault="005074A0" w:rsidP="005074A0">
      <w:pPr>
        <w:spacing w:after="120"/>
        <w:ind w:left="720"/>
        <w:rPr>
          <w:rFonts w:ascii="Times New Roman"/>
          <w:i/>
          <w:color w:val="0000FF"/>
        </w:rPr>
      </w:pPr>
    </w:p>
    <w:p w14:paraId="68362C84" w14:textId="77777777" w:rsidR="005074A0" w:rsidRDefault="005074A0" w:rsidP="005074A0">
      <w:pPr>
        <w:pStyle w:val="1"/>
        <w:numPr>
          <w:ilvl w:val="0"/>
          <w:numId w:val="27"/>
        </w:numPr>
        <w:snapToGrid w:val="0"/>
        <w:rPr>
          <w:rFonts w:ascii="Arial" w:hAnsi="Arial"/>
        </w:rPr>
      </w:pPr>
      <w:bookmarkStart w:id="11" w:name="_Toc393891309"/>
      <w:r>
        <w:rPr>
          <w:rFonts w:ascii="Arial" w:hAnsi="Arial" w:hint="eastAsia"/>
        </w:rPr>
        <w:t>缺陷清单</w:t>
      </w:r>
      <w:bookmarkEnd w:id="11"/>
    </w:p>
    <w:p w14:paraId="0156B70C" w14:textId="77777777" w:rsidR="005074A0" w:rsidRDefault="005074A0" w:rsidP="005074A0">
      <w:pPr>
        <w:pStyle w:val="2"/>
        <w:numPr>
          <w:ilvl w:val="1"/>
          <w:numId w:val="27"/>
        </w:numPr>
        <w:snapToGrid w:val="0"/>
        <w:rPr>
          <w:rFonts w:ascii="Arial" w:hAnsi="Arial"/>
          <w:lang w:eastAsia="en-US"/>
        </w:rPr>
      </w:pPr>
      <w:bookmarkStart w:id="12" w:name="_Toc393891310"/>
      <w:r>
        <w:rPr>
          <w:rFonts w:ascii="Arial" w:hAnsi="Arial" w:hint="eastAsia"/>
          <w:lang w:eastAsia="en-US"/>
        </w:rPr>
        <w:t>功能性缺陷</w:t>
      </w:r>
      <w:bookmarkEnd w:id="12"/>
    </w:p>
    <w:p w14:paraId="76B8FAD5" w14:textId="77777777" w:rsidR="005074A0" w:rsidRDefault="005074A0" w:rsidP="005074A0">
      <w:pPr>
        <w:widowControl/>
        <w:spacing w:line="300" w:lineRule="auto"/>
        <w:jc w:val="center"/>
        <w:rPr>
          <w:rFonts w:asciiTheme="minorEastAsia" w:eastAsiaTheme="minorEastAsia" w:hAnsiTheme="minorEastAsia"/>
          <w:b/>
          <w:bCs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 w:val="21"/>
          <w:szCs w:val="21"/>
        </w:rPr>
        <w:t>表3 功能性缺陷列表</w:t>
      </w:r>
    </w:p>
    <w:tbl>
      <w:tblPr>
        <w:tblW w:w="97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988"/>
        <w:gridCol w:w="709"/>
        <w:gridCol w:w="1418"/>
        <w:gridCol w:w="1277"/>
        <w:gridCol w:w="3985"/>
        <w:gridCol w:w="978"/>
      </w:tblGrid>
      <w:tr w:rsidR="005074A0" w14:paraId="6052A2A8" w14:textId="77777777" w:rsidTr="005074A0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317BB56B" w14:textId="77777777" w:rsidR="005074A0" w:rsidRDefault="005074A0">
            <w:pPr>
              <w:widowControl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color w:val="000000"/>
                <w:sz w:val="21"/>
                <w:szCs w:val="21"/>
              </w:rPr>
              <w:t>序</w:t>
            </w:r>
          </w:p>
          <w:p w14:paraId="71EB886F" w14:textId="77777777" w:rsidR="005074A0" w:rsidRDefault="005074A0">
            <w:pPr>
              <w:widowControl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color w:val="000000"/>
                <w:sz w:val="21"/>
                <w:szCs w:val="21"/>
              </w:rPr>
              <w:t>号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73DDFDDC" w14:textId="77777777" w:rsidR="005074A0" w:rsidRDefault="005074A0">
            <w:pPr>
              <w:widowControl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color w:val="000000"/>
                <w:sz w:val="21"/>
                <w:szCs w:val="21"/>
              </w:rPr>
              <w:t>缺陷</w:t>
            </w:r>
          </w:p>
          <w:p w14:paraId="2660E4B9" w14:textId="77777777" w:rsidR="005074A0" w:rsidRDefault="005074A0">
            <w:pPr>
              <w:widowControl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6E335429" w14:textId="77777777" w:rsidR="005074A0" w:rsidRDefault="005074A0">
            <w:pPr>
              <w:widowControl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4230A99F" w14:textId="77777777" w:rsidR="005074A0" w:rsidRDefault="005074A0">
            <w:pPr>
              <w:widowControl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</w:p>
          <w:p w14:paraId="5FE814FF" w14:textId="77777777" w:rsidR="005074A0" w:rsidRDefault="005074A0">
            <w:pPr>
              <w:widowControl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657A6B7A" w14:textId="77777777" w:rsidR="005074A0" w:rsidRDefault="005074A0">
            <w:pPr>
              <w:widowControl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247A164B" w14:textId="77777777" w:rsidR="005074A0" w:rsidRDefault="005074A0">
            <w:pPr>
              <w:widowControl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</w:p>
          <w:p w14:paraId="7AB5EF18" w14:textId="77777777" w:rsidR="005074A0" w:rsidRDefault="005074A0">
            <w:pPr>
              <w:widowControl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30A2603C" w14:textId="77777777" w:rsidR="005074A0" w:rsidRDefault="005074A0">
            <w:pPr>
              <w:widowControl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color w:val="000000"/>
                <w:sz w:val="21"/>
                <w:szCs w:val="21"/>
              </w:rPr>
              <w:t>测试用例编号</w:t>
            </w:r>
          </w:p>
        </w:tc>
      </w:tr>
      <w:tr w:rsidR="005074A0" w14:paraId="3C11728B" w14:textId="77777777" w:rsidTr="005074A0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36DE19" w14:textId="77777777" w:rsidR="005074A0" w:rsidRDefault="005074A0">
            <w:pPr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lastRenderedPageBreak/>
              <w:t>1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F34179" w14:textId="77777777" w:rsidR="005074A0" w:rsidRDefault="005074A0">
            <w:pPr>
              <w:widowControl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Bug001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37102" w14:textId="77777777" w:rsidR="005074A0" w:rsidRDefault="005074A0">
            <w:pPr>
              <w:widowControl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34074" w14:textId="77777777" w:rsidR="005074A0" w:rsidRDefault="005074A0">
            <w:pPr>
              <w:widowControl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上传图片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C7D1A" w14:textId="77777777" w:rsidR="005074A0" w:rsidRDefault="005074A0">
            <w:pPr>
              <w:widowControl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上传失败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83BEA" w14:textId="77777777" w:rsidR="005074A0" w:rsidRDefault="005074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上传的图片为空白图片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F6850" w14:textId="77777777" w:rsidR="005074A0" w:rsidRDefault="005074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A1</w:t>
            </w:r>
          </w:p>
        </w:tc>
      </w:tr>
      <w:tr w:rsidR="005074A0" w14:paraId="76FA8396" w14:textId="77777777" w:rsidTr="005074A0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642228" w14:textId="77777777" w:rsidR="005074A0" w:rsidRDefault="005074A0">
            <w:pPr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7EFBFA" w14:textId="77777777" w:rsidR="005074A0" w:rsidRDefault="005074A0">
            <w:pPr>
              <w:widowControl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Bug002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55612" w14:textId="77777777" w:rsidR="005074A0" w:rsidRDefault="005074A0">
            <w:pPr>
              <w:widowControl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3EFD7" w14:textId="064E871A" w:rsidR="005074A0" w:rsidRDefault="00133ED8">
            <w:pPr>
              <w:widowControl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本地保存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4FC53" w14:textId="77777777" w:rsidR="005074A0" w:rsidRDefault="005074A0">
            <w:pPr>
              <w:widowControl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性能低下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0C13C" w14:textId="77777777" w:rsidR="005074A0" w:rsidRDefault="005074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大量同时保存图片会导致卡顿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F206C6" w14:textId="77777777" w:rsidR="005074A0" w:rsidRDefault="005074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B2</w:t>
            </w:r>
          </w:p>
        </w:tc>
      </w:tr>
      <w:tr w:rsidR="005074A0" w14:paraId="6DA37B56" w14:textId="77777777" w:rsidTr="005074A0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971166" w14:textId="77777777" w:rsidR="005074A0" w:rsidRDefault="005074A0">
            <w:pPr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832BED" w14:textId="77777777" w:rsidR="005074A0" w:rsidRDefault="005074A0">
            <w:pPr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Bug003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913F1" w14:textId="77777777" w:rsidR="005074A0" w:rsidRDefault="005074A0">
            <w:pPr>
              <w:widowControl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ECD28" w14:textId="77777777" w:rsidR="005074A0" w:rsidRDefault="005074A0">
            <w:pPr>
              <w:widowControl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教程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151BE" w14:textId="77777777" w:rsidR="005074A0" w:rsidRDefault="005074A0">
            <w:pPr>
              <w:widowControl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教程播放无法控制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9DA8A" w14:textId="77777777" w:rsidR="005074A0" w:rsidRDefault="005074A0">
            <w:pPr>
              <w:widowControl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教程播放无法控制进度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81A4FE" w14:textId="77777777" w:rsidR="005074A0" w:rsidRDefault="005074A0">
            <w:pPr>
              <w:widowControl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C2</w:t>
            </w:r>
          </w:p>
        </w:tc>
      </w:tr>
      <w:tr w:rsidR="00133ED8" w14:paraId="7FFFFEBE" w14:textId="77777777" w:rsidTr="005074A0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909A1" w14:textId="1ADCB497" w:rsidR="00133ED8" w:rsidRDefault="00133ED8">
            <w:pPr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23263B" w14:textId="5CEA2D88" w:rsidR="00133ED8" w:rsidRDefault="00133ED8">
            <w:pPr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Bug004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E5683" w14:textId="5402C018" w:rsidR="00133ED8" w:rsidRDefault="00133ED8">
            <w:pPr>
              <w:widowControl/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严重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9C3F6" w14:textId="183431D0" w:rsidR="00133ED8" w:rsidRDefault="00133ED8">
            <w:pPr>
              <w:widowControl/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本地保存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F606D" w14:textId="53EE7F93" w:rsidR="00133ED8" w:rsidRDefault="00133ED8">
            <w:pPr>
              <w:widowControl/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无法显示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307F3" w14:textId="4D6DDD6B" w:rsidR="00133ED8" w:rsidRDefault="00133ED8">
            <w:pPr>
              <w:widowControl/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</w:rPr>
              <w:t>保存的图片只有用特殊途径打开才能显示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49A4A" w14:textId="0A07E67F" w:rsidR="00133ED8" w:rsidRDefault="00133ED8">
            <w:pPr>
              <w:widowControl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B</w:t>
            </w:r>
            <w:r>
              <w:rPr>
                <w:rFonts w:ascii="Times New Roman"/>
                <w:color w:val="000000"/>
                <w:sz w:val="21"/>
                <w:szCs w:val="21"/>
              </w:rPr>
              <w:t>3</w:t>
            </w:r>
            <w:bookmarkStart w:id="13" w:name="_GoBack"/>
            <w:bookmarkEnd w:id="13"/>
          </w:p>
        </w:tc>
      </w:tr>
    </w:tbl>
    <w:p w14:paraId="33BF94FE" w14:textId="77777777" w:rsidR="005074A0" w:rsidRDefault="005074A0" w:rsidP="005074A0">
      <w:pPr>
        <w:widowControl/>
        <w:spacing w:line="300" w:lineRule="auto"/>
        <w:ind w:firstLineChars="200" w:firstLine="480"/>
        <w:rPr>
          <w:rFonts w:ascii="Times New Roman"/>
          <w:sz w:val="24"/>
          <w:szCs w:val="21"/>
        </w:rPr>
      </w:pPr>
    </w:p>
    <w:p w14:paraId="57C3ACC3" w14:textId="77777777" w:rsidR="005074A0" w:rsidRDefault="005074A0" w:rsidP="005074A0">
      <w:pPr>
        <w:rPr>
          <w:rFonts w:ascii="Times New Roman"/>
        </w:rPr>
      </w:pPr>
      <w:r>
        <w:rPr>
          <w:rFonts w:ascii="Times New Roman" w:hint="eastAsia"/>
        </w:rPr>
        <w:t>表中相关项说明：</w:t>
      </w:r>
    </w:p>
    <w:p w14:paraId="08C7A28A" w14:textId="77777777" w:rsidR="005074A0" w:rsidRDefault="005074A0" w:rsidP="005074A0">
      <w:pPr>
        <w:numPr>
          <w:ilvl w:val="0"/>
          <w:numId w:val="28"/>
        </w:numPr>
        <w:snapToGrid w:val="0"/>
        <w:rPr>
          <w:rFonts w:ascii="Times New Roman"/>
        </w:rPr>
      </w:pPr>
      <w:r>
        <w:rPr>
          <w:rFonts w:ascii="Times New Roman" w:hint="eastAsia"/>
        </w:rPr>
        <w:t>缺陷编号：为每个缺陷赋予一个唯一的编号，可以通过此编号对缺陷进行跟踪。例如：</w:t>
      </w:r>
      <w:r>
        <w:rPr>
          <w:rFonts w:ascii="Times New Roman"/>
        </w:rPr>
        <w:t>Bug001</w:t>
      </w:r>
      <w:r>
        <w:rPr>
          <w:rFonts w:ascii="Times New Roman" w:hint="eastAsia"/>
        </w:rPr>
        <w:t>。</w:t>
      </w:r>
      <w:r>
        <w:rPr>
          <w:rFonts w:ascii="Times New Roman"/>
        </w:rPr>
        <w:t xml:space="preserve"> </w:t>
      </w:r>
    </w:p>
    <w:p w14:paraId="6DB3389C" w14:textId="77777777" w:rsidR="005074A0" w:rsidRDefault="005074A0" w:rsidP="005074A0">
      <w:pPr>
        <w:numPr>
          <w:ilvl w:val="0"/>
          <w:numId w:val="28"/>
        </w:numPr>
        <w:snapToGrid w:val="0"/>
        <w:rPr>
          <w:rFonts w:ascii="Times New Roman"/>
        </w:rPr>
      </w:pPr>
      <w:r>
        <w:rPr>
          <w:rFonts w:ascii="Times New Roman" w:hint="eastAsia"/>
        </w:rPr>
        <w:t>缺陷严重程度：缺陷可以根据严重程度分为以下几种情况。</w:t>
      </w:r>
    </w:p>
    <w:p w14:paraId="0F8FA685" w14:textId="77777777" w:rsidR="005074A0" w:rsidRDefault="005074A0" w:rsidP="005074A0">
      <w:pPr>
        <w:numPr>
          <w:ilvl w:val="0"/>
          <w:numId w:val="29"/>
        </w:numPr>
        <w:snapToGrid w:val="0"/>
        <w:rPr>
          <w:rFonts w:ascii="Times New Roman"/>
        </w:rPr>
      </w:pPr>
      <w:r>
        <w:rPr>
          <w:rFonts w:ascii="Times New Roman" w:hint="eastAsia"/>
        </w:rPr>
        <w:t>致命（</w:t>
      </w:r>
      <w:r>
        <w:rPr>
          <w:rFonts w:ascii="Times New Roman"/>
        </w:rPr>
        <w:t>fatal</w:t>
      </w:r>
      <w:r>
        <w:rPr>
          <w:rFonts w:ascii="Times New Roman" w:hint="eastAsia"/>
        </w:rPr>
        <w:t>）：致命的错误，测试执行直接导致系统死机、蓝屏、挂起、或是程序非法退出；系统的主要功能或需求没有实现。</w:t>
      </w:r>
    </w:p>
    <w:p w14:paraId="14F3FAE2" w14:textId="77777777" w:rsidR="005074A0" w:rsidRDefault="005074A0" w:rsidP="005074A0">
      <w:pPr>
        <w:numPr>
          <w:ilvl w:val="0"/>
          <w:numId w:val="29"/>
        </w:numPr>
        <w:snapToGrid w:val="0"/>
        <w:rPr>
          <w:rFonts w:ascii="Times New Roman"/>
        </w:rPr>
      </w:pPr>
      <w:r>
        <w:rPr>
          <w:rFonts w:ascii="Times New Roman" w:hint="eastAsia"/>
        </w:rPr>
        <w:t>严重（</w:t>
      </w:r>
      <w:r>
        <w:rPr>
          <w:rFonts w:ascii="Times New Roman"/>
        </w:rPr>
        <w:t>critical</w:t>
      </w:r>
      <w:r>
        <w:rPr>
          <w:rFonts w:ascii="Times New Roman" w:hint="eastAsia"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14:paraId="6EEC7D46" w14:textId="77777777" w:rsidR="005074A0" w:rsidRDefault="005074A0" w:rsidP="005074A0">
      <w:pPr>
        <w:numPr>
          <w:ilvl w:val="0"/>
          <w:numId w:val="29"/>
        </w:numPr>
        <w:snapToGrid w:val="0"/>
        <w:rPr>
          <w:rFonts w:ascii="Times New Roman"/>
        </w:rPr>
      </w:pPr>
      <w:r>
        <w:rPr>
          <w:rFonts w:ascii="Times New Roman" w:hint="eastAsia"/>
        </w:rPr>
        <w:t>一般（</w:t>
      </w:r>
      <w:r>
        <w:rPr>
          <w:rFonts w:ascii="Times New Roman"/>
        </w:rPr>
        <w:t>major</w:t>
      </w:r>
      <w:r>
        <w:rPr>
          <w:rFonts w:ascii="Times New Roman" w:hint="eastAsia"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14:paraId="018EEA15" w14:textId="77777777" w:rsidR="005074A0" w:rsidRDefault="005074A0" w:rsidP="005074A0">
      <w:pPr>
        <w:numPr>
          <w:ilvl w:val="0"/>
          <w:numId w:val="29"/>
        </w:numPr>
        <w:snapToGrid w:val="0"/>
        <w:rPr>
          <w:rFonts w:ascii="Times New Roman"/>
        </w:rPr>
      </w:pPr>
      <w:r>
        <w:rPr>
          <w:rFonts w:ascii="Times New Roman" w:hint="eastAsia"/>
        </w:rPr>
        <w:t>细微（</w:t>
      </w:r>
      <w:r>
        <w:rPr>
          <w:rFonts w:ascii="Times New Roman"/>
        </w:rPr>
        <w:t>minor</w:t>
      </w:r>
      <w:r>
        <w:rPr>
          <w:rFonts w:ascii="Times New Roman" w:hint="eastAsia"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>
        <w:rPr>
          <w:rFonts w:ascii="Times New Roman"/>
        </w:rPr>
        <w:t xml:space="preserve"> </w:t>
      </w:r>
      <w:r>
        <w:rPr>
          <w:rFonts w:ascii="Times New Roman" w:hint="eastAsia"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14:paraId="62B6E0A6" w14:textId="77777777" w:rsidR="005074A0" w:rsidRDefault="005074A0" w:rsidP="005074A0">
      <w:pPr>
        <w:ind w:left="360"/>
        <w:rPr>
          <w:rFonts w:ascii="Times New Roman"/>
        </w:rPr>
      </w:pPr>
    </w:p>
    <w:p w14:paraId="1CD522EA" w14:textId="77777777" w:rsidR="005074A0" w:rsidRDefault="005074A0" w:rsidP="005074A0">
      <w:pPr>
        <w:numPr>
          <w:ilvl w:val="0"/>
          <w:numId w:val="28"/>
        </w:numPr>
        <w:snapToGrid w:val="0"/>
        <w:rPr>
          <w:rFonts w:ascii="Times New Roman"/>
        </w:rPr>
      </w:pPr>
      <w:r>
        <w:rPr>
          <w:rFonts w:ascii="Times New Roman" w:hint="eastAsia"/>
        </w:rPr>
        <w:t>功能模块：所测试并出现该缺陷的功能模块名称。</w:t>
      </w:r>
    </w:p>
    <w:p w14:paraId="37A92B72" w14:textId="77777777" w:rsidR="005074A0" w:rsidRDefault="005074A0" w:rsidP="005074A0">
      <w:pPr>
        <w:numPr>
          <w:ilvl w:val="0"/>
          <w:numId w:val="28"/>
        </w:numPr>
        <w:snapToGrid w:val="0"/>
        <w:rPr>
          <w:rFonts w:ascii="Times New Roman"/>
        </w:rPr>
      </w:pPr>
      <w:r>
        <w:rPr>
          <w:rFonts w:ascii="Times New Roman" w:hint="eastAsia"/>
        </w:rPr>
        <w:t>缺陷标题：描述缺陷的标题。</w:t>
      </w:r>
    </w:p>
    <w:p w14:paraId="6FF49658" w14:textId="77777777" w:rsidR="005074A0" w:rsidRDefault="005074A0" w:rsidP="005074A0">
      <w:pPr>
        <w:numPr>
          <w:ilvl w:val="0"/>
          <w:numId w:val="28"/>
        </w:numPr>
        <w:snapToGrid w:val="0"/>
        <w:rPr>
          <w:rFonts w:ascii="Times New Roman"/>
        </w:rPr>
      </w:pPr>
      <w:r>
        <w:rPr>
          <w:rFonts w:ascii="Times New Roman" w:hint="eastAsia"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14:paraId="15389752" w14:textId="77777777" w:rsidR="005074A0" w:rsidRDefault="005074A0" w:rsidP="005074A0">
      <w:pPr>
        <w:spacing w:after="120"/>
        <w:ind w:left="720"/>
        <w:rPr>
          <w:rFonts w:ascii="Times New Roman"/>
          <w:i/>
          <w:color w:val="0000FF"/>
        </w:rPr>
      </w:pPr>
    </w:p>
    <w:p w14:paraId="3711E740" w14:textId="77777777" w:rsidR="005074A0" w:rsidRDefault="005074A0" w:rsidP="005074A0">
      <w:pPr>
        <w:pStyle w:val="2"/>
        <w:numPr>
          <w:ilvl w:val="1"/>
          <w:numId w:val="27"/>
        </w:numPr>
        <w:snapToGrid w:val="0"/>
        <w:rPr>
          <w:lang w:eastAsia="en-US"/>
        </w:rPr>
      </w:pPr>
      <w:bookmarkStart w:id="14" w:name="_Toc393891311"/>
      <w:r>
        <w:rPr>
          <w:rFonts w:hint="eastAsia"/>
          <w:lang w:eastAsia="en-US"/>
        </w:rPr>
        <w:t>非功能</w:t>
      </w:r>
      <w:r>
        <w:rPr>
          <w:rFonts w:hint="eastAsia"/>
        </w:rPr>
        <w:t>性</w:t>
      </w:r>
      <w:r>
        <w:rPr>
          <w:rFonts w:hint="eastAsia"/>
          <w:lang w:eastAsia="en-US"/>
        </w:rPr>
        <w:t>缺陷</w:t>
      </w:r>
      <w:bookmarkEnd w:id="14"/>
    </w:p>
    <w:p w14:paraId="44E16083" w14:textId="77777777" w:rsidR="005074A0" w:rsidRDefault="005074A0" w:rsidP="005074A0">
      <w:pPr>
        <w:widowControl/>
        <w:spacing w:line="300" w:lineRule="auto"/>
        <w:jc w:val="center"/>
        <w:rPr>
          <w:rFonts w:asciiTheme="minorEastAsia" w:eastAsiaTheme="minorEastAsia" w:hAnsiTheme="minorEastAsia"/>
          <w:b/>
          <w:bCs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 w:val="21"/>
          <w:szCs w:val="21"/>
        </w:rPr>
        <w:t>表4 非功能性缺陷列表</w:t>
      </w:r>
    </w:p>
    <w:tbl>
      <w:tblPr>
        <w:tblW w:w="97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4"/>
        <w:gridCol w:w="714"/>
        <w:gridCol w:w="1555"/>
        <w:gridCol w:w="1277"/>
        <w:gridCol w:w="4127"/>
        <w:gridCol w:w="978"/>
      </w:tblGrid>
      <w:tr w:rsidR="005074A0" w14:paraId="275965B4" w14:textId="77777777" w:rsidTr="005074A0">
        <w:trPr>
          <w:trHeight w:val="747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15404866" w14:textId="77777777" w:rsidR="005074A0" w:rsidRDefault="005074A0">
            <w:pPr>
              <w:widowControl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color w:val="000000"/>
                <w:sz w:val="21"/>
                <w:szCs w:val="21"/>
              </w:rPr>
              <w:t>序</w:t>
            </w:r>
          </w:p>
          <w:p w14:paraId="5E263D7B" w14:textId="77777777" w:rsidR="005074A0" w:rsidRDefault="005074A0">
            <w:pPr>
              <w:widowControl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7C117C02" w14:textId="77777777" w:rsidR="005074A0" w:rsidRDefault="005074A0">
            <w:pPr>
              <w:widowControl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color w:val="000000"/>
                <w:sz w:val="21"/>
                <w:szCs w:val="21"/>
              </w:rPr>
              <w:t>缺陷</w:t>
            </w:r>
          </w:p>
          <w:p w14:paraId="45CF613F" w14:textId="77777777" w:rsidR="005074A0" w:rsidRDefault="005074A0">
            <w:pPr>
              <w:widowControl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3FD285EE" w14:textId="77777777" w:rsidR="005074A0" w:rsidRDefault="005074A0">
            <w:pPr>
              <w:widowControl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0A68BF59" w14:textId="77777777" w:rsidR="005074A0" w:rsidRDefault="005074A0">
            <w:pPr>
              <w:widowControl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</w:p>
          <w:p w14:paraId="6F818289" w14:textId="77777777" w:rsidR="005074A0" w:rsidRDefault="005074A0">
            <w:pPr>
              <w:widowControl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5679AD5E" w14:textId="77777777" w:rsidR="005074A0" w:rsidRDefault="005074A0">
            <w:pPr>
              <w:widowControl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hideMark/>
          </w:tcPr>
          <w:p w14:paraId="14FCC2B2" w14:textId="77777777" w:rsidR="005074A0" w:rsidRDefault="005074A0">
            <w:pPr>
              <w:widowControl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3FC5EE72" w14:textId="77777777" w:rsidR="005074A0" w:rsidRDefault="005074A0">
            <w:pPr>
              <w:widowControl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color w:val="000000"/>
                <w:sz w:val="21"/>
                <w:szCs w:val="21"/>
              </w:rPr>
              <w:t>测试用例编号</w:t>
            </w:r>
          </w:p>
        </w:tc>
      </w:tr>
      <w:tr w:rsidR="005074A0" w14:paraId="3F7B8D09" w14:textId="77777777" w:rsidTr="005074A0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2B9F7F83" w14:textId="77777777" w:rsidR="005074A0" w:rsidRDefault="005074A0">
            <w:pPr>
              <w:widowControl/>
              <w:spacing w:line="300" w:lineRule="auto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/>
                <w:b/>
                <w:color w:val="000000"/>
                <w:sz w:val="21"/>
                <w:szCs w:val="21"/>
              </w:rPr>
              <w:t>1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20EB8541" w14:textId="77777777" w:rsidR="005074A0" w:rsidRDefault="005074A0">
            <w:pPr>
              <w:widowControl/>
              <w:spacing w:line="300" w:lineRule="auto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/>
                <w:b/>
                <w:color w:val="000000"/>
                <w:sz w:val="21"/>
                <w:szCs w:val="21"/>
              </w:rPr>
              <w:t>Bug001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0663DF17" w14:textId="77777777" w:rsidR="005074A0" w:rsidRDefault="005074A0">
            <w:pPr>
              <w:widowControl/>
              <w:spacing w:line="300" w:lineRule="auto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0722BFA" w14:textId="77777777" w:rsidR="005074A0" w:rsidRDefault="005074A0">
            <w:pPr>
              <w:widowControl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/>
                <w:b/>
                <w:color w:val="000000"/>
                <w:sz w:val="21"/>
                <w:szCs w:val="21"/>
              </w:rPr>
              <w:t>VR</w:t>
            </w:r>
            <w:r>
              <w:rPr>
                <w:rFonts w:ascii="Times New Roman" w:hint="eastAsia"/>
                <w:b/>
                <w:color w:val="000000"/>
                <w:sz w:val="21"/>
                <w:szCs w:val="21"/>
              </w:rPr>
              <w:t>体验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770DFF9E" w14:textId="77777777" w:rsidR="005074A0" w:rsidRDefault="005074A0">
            <w:pPr>
              <w:widowControl/>
              <w:spacing w:line="300" w:lineRule="auto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/>
                <w:b/>
                <w:color w:val="000000"/>
                <w:sz w:val="21"/>
                <w:szCs w:val="21"/>
              </w:rPr>
              <w:t>VR</w:t>
            </w:r>
            <w:r>
              <w:rPr>
                <w:rFonts w:ascii="Times New Roman" w:hint="eastAsia"/>
                <w:b/>
                <w:color w:val="000000"/>
                <w:sz w:val="21"/>
                <w:szCs w:val="21"/>
              </w:rPr>
              <w:t>体验差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F143C84" w14:textId="77777777" w:rsidR="005074A0" w:rsidRDefault="005074A0">
            <w:pPr>
              <w:widowControl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/>
                <w:b/>
                <w:color w:val="000000"/>
                <w:sz w:val="21"/>
                <w:szCs w:val="21"/>
              </w:rPr>
              <w:t>VR</w:t>
            </w:r>
            <w:r>
              <w:rPr>
                <w:rFonts w:ascii="Times New Roman" w:hint="eastAsia"/>
                <w:b/>
                <w:color w:val="000000"/>
                <w:sz w:val="21"/>
                <w:szCs w:val="21"/>
              </w:rPr>
              <w:t>设备使用时间过长，用户会出现不适感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76629859" w14:textId="77777777" w:rsidR="005074A0" w:rsidRDefault="005074A0">
            <w:pPr>
              <w:widowControl/>
              <w:spacing w:line="300" w:lineRule="auto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/>
                <w:b/>
                <w:color w:val="000000"/>
                <w:sz w:val="21"/>
                <w:szCs w:val="21"/>
              </w:rPr>
              <w:t>1</w:t>
            </w:r>
          </w:p>
        </w:tc>
      </w:tr>
    </w:tbl>
    <w:p w14:paraId="01DE721B" w14:textId="77777777" w:rsidR="005074A0" w:rsidRDefault="005074A0" w:rsidP="005074A0">
      <w:pPr>
        <w:widowControl/>
        <w:spacing w:line="300" w:lineRule="auto"/>
        <w:ind w:firstLineChars="200" w:firstLine="480"/>
        <w:rPr>
          <w:rFonts w:ascii="Times New Roman"/>
          <w:sz w:val="24"/>
          <w:szCs w:val="21"/>
        </w:rPr>
      </w:pPr>
    </w:p>
    <w:p w14:paraId="4DCC357F" w14:textId="77777777" w:rsidR="005074A0" w:rsidRDefault="005074A0" w:rsidP="005074A0">
      <w:pPr>
        <w:spacing w:after="120"/>
        <w:ind w:left="720"/>
        <w:rPr>
          <w:rFonts w:ascii="Times New Roman"/>
          <w:i/>
          <w:color w:val="0000FF"/>
        </w:rPr>
      </w:pPr>
    </w:p>
    <w:p w14:paraId="2E2D321D" w14:textId="77777777" w:rsidR="005074A0" w:rsidRDefault="005074A0" w:rsidP="005074A0">
      <w:pPr>
        <w:pStyle w:val="1"/>
        <w:numPr>
          <w:ilvl w:val="0"/>
          <w:numId w:val="27"/>
        </w:numPr>
        <w:snapToGrid w:val="0"/>
      </w:pPr>
      <w:bookmarkStart w:id="15" w:name="_Toc393891312"/>
      <w:r>
        <w:rPr>
          <w:rFonts w:hint="eastAsia"/>
        </w:rPr>
        <w:t>测试结论与建议</w:t>
      </w:r>
      <w:bookmarkEnd w:id="15"/>
    </w:p>
    <w:p w14:paraId="16E85F60" w14:textId="77777777" w:rsidR="005074A0" w:rsidRDefault="005074A0" w:rsidP="005074A0">
      <w:r>
        <w:rPr>
          <w:rFonts w:hint="eastAsia"/>
        </w:rPr>
        <w:t xml:space="preserve">    本次测试结果总体良好。暴露出的问题有4个，均在上方列出。后端服务器性能需要优化，教程功能需要完善，对VR视角应作出适当优化，使体验更佳。</w:t>
      </w:r>
    </w:p>
    <w:p w14:paraId="65EA2CAB" w14:textId="7CD11020" w:rsidR="00A6396A" w:rsidRPr="005074A0" w:rsidRDefault="00A6396A" w:rsidP="005074A0"/>
    <w:sectPr w:rsidR="00A6396A" w:rsidRPr="005074A0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326555" w14:textId="77777777" w:rsidR="00621E6D" w:rsidRDefault="00621E6D">
      <w:r>
        <w:separator/>
      </w:r>
    </w:p>
  </w:endnote>
  <w:endnote w:type="continuationSeparator" w:id="0">
    <w:p w14:paraId="2298C088" w14:textId="77777777" w:rsidR="00621E6D" w:rsidRDefault="00621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 w14:paraId="00F6B13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0453207" w14:textId="77777777"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99D122E" w14:textId="77777777"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9CF4E2B" w14:textId="77777777"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9"/>
              <w:rFonts w:ascii="Times New Roman"/>
              <w:noProof/>
            </w:rPr>
            <w:fldChar w:fldCharType="begin"/>
          </w:r>
          <w:r>
            <w:rPr>
              <w:rStyle w:val="a9"/>
              <w:rFonts w:ascii="Times New Roman"/>
              <w:noProof/>
            </w:rPr>
            <w:instrText xml:space="preserve"> PAGE </w:instrText>
          </w:r>
          <w:r>
            <w:rPr>
              <w:rStyle w:val="a9"/>
              <w:rFonts w:ascii="Times New Roman"/>
              <w:noProof/>
            </w:rPr>
            <w:fldChar w:fldCharType="separate"/>
          </w:r>
          <w:r w:rsidR="00CD68FD">
            <w:rPr>
              <w:rStyle w:val="a9"/>
              <w:rFonts w:ascii="Times New Roman"/>
              <w:noProof/>
            </w:rPr>
            <w:t>6</w:t>
          </w:r>
          <w:r>
            <w:rPr>
              <w:rStyle w:val="a9"/>
              <w:rFonts w:ascii="Times New Roman"/>
              <w:noProof/>
            </w:rPr>
            <w:fldChar w:fldCharType="end"/>
          </w:r>
          <w:r>
            <w:rPr>
              <w:rStyle w:val="a9"/>
              <w:rFonts w:ascii="Times New Roman"/>
              <w:noProof/>
            </w:rPr>
            <w:t xml:space="preserve"> of </w:t>
          </w:r>
          <w:r>
            <w:rPr>
              <w:rStyle w:val="a9"/>
              <w:rFonts w:ascii="Times New Roman"/>
              <w:noProof/>
            </w:rPr>
            <w:fldChar w:fldCharType="begin"/>
          </w:r>
          <w:r>
            <w:rPr>
              <w:rStyle w:val="a9"/>
              <w:rFonts w:ascii="Times New Roman"/>
              <w:noProof/>
            </w:rPr>
            <w:instrText xml:space="preserve"> NUMPAGES  \* MERGEFORMAT </w:instrText>
          </w:r>
          <w:r>
            <w:rPr>
              <w:rStyle w:val="a9"/>
              <w:rFonts w:ascii="Times New Roman"/>
              <w:noProof/>
            </w:rPr>
            <w:fldChar w:fldCharType="separate"/>
          </w:r>
          <w:r w:rsidR="00CD68FD" w:rsidRPr="00CD68FD">
            <w:rPr>
              <w:rStyle w:val="a9"/>
              <w:noProof/>
            </w:rPr>
            <w:t>6</w:t>
          </w:r>
          <w:r>
            <w:rPr>
              <w:rStyle w:val="a9"/>
              <w:rFonts w:ascii="Times New Roman"/>
              <w:noProof/>
            </w:rPr>
            <w:fldChar w:fldCharType="end"/>
          </w:r>
        </w:p>
      </w:tc>
    </w:tr>
  </w:tbl>
  <w:p w14:paraId="12F8A262" w14:textId="77777777" w:rsidR="00D67C01" w:rsidRDefault="00D67C0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2F553D" w14:textId="77777777" w:rsidR="00621E6D" w:rsidRDefault="00621E6D">
      <w:r>
        <w:separator/>
      </w:r>
    </w:p>
  </w:footnote>
  <w:footnote w:type="continuationSeparator" w:id="0">
    <w:p w14:paraId="51AD63D8" w14:textId="77777777" w:rsidR="00621E6D" w:rsidRDefault="00621E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14:paraId="1EC86987" w14:textId="77777777" w:rsidTr="00D24DCF">
      <w:tc>
        <w:tcPr>
          <w:tcW w:w="6379" w:type="dxa"/>
        </w:tcPr>
        <w:p w14:paraId="47EA4554" w14:textId="39FB00C3" w:rsidR="00D67C01" w:rsidRDefault="0090317E">
          <w:r>
            <w:rPr>
              <w:rFonts w:ascii="Times New Roman" w:hint="eastAsia"/>
            </w:rPr>
            <w:t>造纸模拟器</w:t>
          </w:r>
        </w:p>
      </w:tc>
      <w:tc>
        <w:tcPr>
          <w:tcW w:w="3179" w:type="dxa"/>
        </w:tcPr>
        <w:p w14:paraId="01727392" w14:textId="5851FCF2"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&lt;0</w:t>
          </w:r>
          <w:r w:rsidR="0090317E">
            <w:rPr>
              <w:rFonts w:ascii="Times New Roman" w:hint="eastAsia"/>
            </w:rPr>
            <w:t>.</w:t>
          </w:r>
          <w:r w:rsidR="00C664B2">
            <w:rPr>
              <w:rFonts w:ascii="Times New Roman" w:hint="eastAsia"/>
            </w:rPr>
            <w:t>6</w:t>
          </w:r>
          <w:r>
            <w:rPr>
              <w:rFonts w:ascii="Times New Roman"/>
            </w:rPr>
            <w:t>&gt;</w:t>
          </w:r>
        </w:p>
      </w:tc>
    </w:tr>
    <w:tr w:rsidR="00D67C01" w14:paraId="7FD9F73E" w14:textId="77777777" w:rsidTr="00D24DCF">
      <w:tc>
        <w:tcPr>
          <w:tcW w:w="6379" w:type="dxa"/>
        </w:tcPr>
        <w:p w14:paraId="09853072" w14:textId="77777777"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55A04092" w14:textId="0CB0E1DB"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5074A0">
            <w:rPr>
              <w:rFonts w:ascii="Times New Roman" w:hint="eastAsia"/>
              <w:noProof/>
            </w:rPr>
            <w:t>08</w:t>
          </w:r>
          <w:r>
            <w:rPr>
              <w:rFonts w:ascii="Times New Roman"/>
              <w:noProof/>
            </w:rPr>
            <w:t>/</w:t>
          </w:r>
          <w:r w:rsidR="0090317E">
            <w:rPr>
              <w:rFonts w:ascii="Times New Roman" w:hint="eastAsia"/>
              <w:noProof/>
            </w:rPr>
            <w:t>0</w:t>
          </w:r>
          <w:r w:rsidR="005074A0">
            <w:rPr>
              <w:rFonts w:ascii="Times New Roman" w:hint="eastAsia"/>
              <w:noProof/>
            </w:rPr>
            <w:t>9</w:t>
          </w:r>
          <w:r>
            <w:rPr>
              <w:rFonts w:ascii="Times New Roman"/>
              <w:noProof/>
            </w:rPr>
            <w:t>/</w:t>
          </w:r>
          <w:r w:rsidR="0090317E">
            <w:rPr>
              <w:rFonts w:ascii="Times New Roman" w:hint="eastAsia"/>
              <w:noProof/>
            </w:rPr>
            <w:t>2019</w:t>
          </w:r>
          <w:r>
            <w:rPr>
              <w:rFonts w:ascii="Times New Roman"/>
              <w:noProof/>
            </w:rPr>
            <w:t>&gt;</w:t>
          </w:r>
        </w:p>
      </w:tc>
    </w:tr>
    <w:tr w:rsidR="00D24DCF" w14:paraId="54BC04C5" w14:textId="77777777" w:rsidTr="00D24DCF">
      <w:tc>
        <w:tcPr>
          <w:tcW w:w="9558" w:type="dxa"/>
          <w:gridSpan w:val="2"/>
        </w:tcPr>
        <w:p w14:paraId="67EEF1B8" w14:textId="7A2B6BB1" w:rsidR="00D24DCF" w:rsidRDefault="0090317E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No.</w:t>
          </w:r>
          <w:r>
            <w:rPr>
              <w:rFonts w:ascii="Times New Roman"/>
            </w:rPr>
            <w:t>00</w:t>
          </w:r>
          <w:r w:rsidR="005074A0">
            <w:rPr>
              <w:rFonts w:ascii="Times New Roman" w:hint="eastAsia"/>
            </w:rPr>
            <w:t>6</w:t>
          </w:r>
        </w:p>
      </w:tc>
    </w:tr>
  </w:tbl>
  <w:p w14:paraId="4C0FED1B" w14:textId="77777777" w:rsidR="00D67C01" w:rsidRDefault="00D67C01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07F93"/>
    <w:rsid w:val="00010992"/>
    <w:rsid w:val="0003185B"/>
    <w:rsid w:val="0003701C"/>
    <w:rsid w:val="0007478F"/>
    <w:rsid w:val="000B2529"/>
    <w:rsid w:val="000E69A8"/>
    <w:rsid w:val="000F1651"/>
    <w:rsid w:val="000F7F79"/>
    <w:rsid w:val="00101EC9"/>
    <w:rsid w:val="00131345"/>
    <w:rsid w:val="00133ED8"/>
    <w:rsid w:val="00150CCE"/>
    <w:rsid w:val="00153931"/>
    <w:rsid w:val="00156592"/>
    <w:rsid w:val="0016113A"/>
    <w:rsid w:val="00162D65"/>
    <w:rsid w:val="00167F6D"/>
    <w:rsid w:val="001736CC"/>
    <w:rsid w:val="00181FB1"/>
    <w:rsid w:val="001866B9"/>
    <w:rsid w:val="00190CF2"/>
    <w:rsid w:val="001B5163"/>
    <w:rsid w:val="001F2D91"/>
    <w:rsid w:val="0021078E"/>
    <w:rsid w:val="002866D0"/>
    <w:rsid w:val="00292D69"/>
    <w:rsid w:val="002E71CC"/>
    <w:rsid w:val="0030153D"/>
    <w:rsid w:val="00307DC6"/>
    <w:rsid w:val="00320074"/>
    <w:rsid w:val="0035274A"/>
    <w:rsid w:val="003A09BF"/>
    <w:rsid w:val="003B6ADF"/>
    <w:rsid w:val="003E7102"/>
    <w:rsid w:val="003F31D2"/>
    <w:rsid w:val="003F4A24"/>
    <w:rsid w:val="004222F3"/>
    <w:rsid w:val="004B0E53"/>
    <w:rsid w:val="004D536E"/>
    <w:rsid w:val="005074A0"/>
    <w:rsid w:val="00537107"/>
    <w:rsid w:val="00555086"/>
    <w:rsid w:val="00562AE3"/>
    <w:rsid w:val="005E7E40"/>
    <w:rsid w:val="0060630B"/>
    <w:rsid w:val="006104D3"/>
    <w:rsid w:val="006128B3"/>
    <w:rsid w:val="00614542"/>
    <w:rsid w:val="00621E6D"/>
    <w:rsid w:val="00625BB9"/>
    <w:rsid w:val="00661504"/>
    <w:rsid w:val="00676AB9"/>
    <w:rsid w:val="00684F9B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5C17"/>
    <w:rsid w:val="00776F13"/>
    <w:rsid w:val="00790B3E"/>
    <w:rsid w:val="007F0A31"/>
    <w:rsid w:val="007F35AF"/>
    <w:rsid w:val="008136A6"/>
    <w:rsid w:val="008273F3"/>
    <w:rsid w:val="008361CE"/>
    <w:rsid w:val="00836E8B"/>
    <w:rsid w:val="00844740"/>
    <w:rsid w:val="0087453D"/>
    <w:rsid w:val="008A050A"/>
    <w:rsid w:val="008B54C3"/>
    <w:rsid w:val="008E1AA7"/>
    <w:rsid w:val="0090317E"/>
    <w:rsid w:val="00955DC2"/>
    <w:rsid w:val="0095686C"/>
    <w:rsid w:val="00983817"/>
    <w:rsid w:val="00992CEF"/>
    <w:rsid w:val="00997A5F"/>
    <w:rsid w:val="009A01E2"/>
    <w:rsid w:val="009A3432"/>
    <w:rsid w:val="009C7261"/>
    <w:rsid w:val="009D3366"/>
    <w:rsid w:val="00A07A93"/>
    <w:rsid w:val="00A144C7"/>
    <w:rsid w:val="00A25C0D"/>
    <w:rsid w:val="00A43755"/>
    <w:rsid w:val="00A62889"/>
    <w:rsid w:val="00A6368F"/>
    <w:rsid w:val="00A6396A"/>
    <w:rsid w:val="00A76715"/>
    <w:rsid w:val="00AA268A"/>
    <w:rsid w:val="00AB65D6"/>
    <w:rsid w:val="00B01E70"/>
    <w:rsid w:val="00B16887"/>
    <w:rsid w:val="00B43E3B"/>
    <w:rsid w:val="00B46746"/>
    <w:rsid w:val="00B4737F"/>
    <w:rsid w:val="00B54364"/>
    <w:rsid w:val="00B90DC5"/>
    <w:rsid w:val="00B90DCB"/>
    <w:rsid w:val="00BC2634"/>
    <w:rsid w:val="00BE48C2"/>
    <w:rsid w:val="00BF11EB"/>
    <w:rsid w:val="00BF3029"/>
    <w:rsid w:val="00BF6954"/>
    <w:rsid w:val="00C076D8"/>
    <w:rsid w:val="00C11861"/>
    <w:rsid w:val="00C22D91"/>
    <w:rsid w:val="00C45744"/>
    <w:rsid w:val="00C471B2"/>
    <w:rsid w:val="00C5163B"/>
    <w:rsid w:val="00C6379D"/>
    <w:rsid w:val="00C664B2"/>
    <w:rsid w:val="00C86322"/>
    <w:rsid w:val="00C9707C"/>
    <w:rsid w:val="00CB3465"/>
    <w:rsid w:val="00CD0DF7"/>
    <w:rsid w:val="00CD68FD"/>
    <w:rsid w:val="00D24DCF"/>
    <w:rsid w:val="00D36288"/>
    <w:rsid w:val="00D67C01"/>
    <w:rsid w:val="00D71D88"/>
    <w:rsid w:val="00D73536"/>
    <w:rsid w:val="00D7790C"/>
    <w:rsid w:val="00D80D6D"/>
    <w:rsid w:val="00D9286B"/>
    <w:rsid w:val="00D949EA"/>
    <w:rsid w:val="00DA2E87"/>
    <w:rsid w:val="00DD7B27"/>
    <w:rsid w:val="00E1457C"/>
    <w:rsid w:val="00E204BB"/>
    <w:rsid w:val="00E36DCD"/>
    <w:rsid w:val="00E50585"/>
    <w:rsid w:val="00E672A3"/>
    <w:rsid w:val="00EC24D7"/>
    <w:rsid w:val="00EC7CED"/>
    <w:rsid w:val="00EE5F35"/>
    <w:rsid w:val="00F03B5C"/>
    <w:rsid w:val="00F072A9"/>
    <w:rsid w:val="00F1061A"/>
    <w:rsid w:val="00F554B7"/>
    <w:rsid w:val="00F907FC"/>
    <w:rsid w:val="00FA1775"/>
    <w:rsid w:val="00FB0255"/>
    <w:rsid w:val="00FF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9007E2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link w:val="a5"/>
    <w:qFormat/>
    <w:pPr>
      <w:spacing w:line="240" w:lineRule="auto"/>
      <w:jc w:val="center"/>
    </w:pPr>
    <w:rPr>
      <w:b/>
      <w:sz w:val="36"/>
    </w:rPr>
  </w:style>
  <w:style w:type="paragraph" w:styleId="a6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"/>
    <w:pPr>
      <w:tabs>
        <w:tab w:val="center" w:pos="4320"/>
        <w:tab w:val="right" w:pos="8640"/>
      </w:tabs>
    </w:pPr>
  </w:style>
  <w:style w:type="paragraph" w:styleId="a8">
    <w:name w:val="footer"/>
    <w:basedOn w:val="a"/>
    <w:pPr>
      <w:tabs>
        <w:tab w:val="center" w:pos="4320"/>
        <w:tab w:val="right" w:pos="8640"/>
      </w:tabs>
    </w:pPr>
  </w:style>
  <w:style w:type="character" w:styleId="a9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a">
    <w:name w:val="Body Text"/>
    <w:basedOn w:val="a"/>
    <w:pPr>
      <w:keepLines/>
      <w:spacing w:after="120"/>
      <w:ind w:left="720"/>
    </w:pPr>
  </w:style>
  <w:style w:type="paragraph" w:styleId="ab">
    <w:name w:val="Document Map"/>
    <w:basedOn w:val="a"/>
    <w:semiHidden/>
    <w:pPr>
      <w:shd w:val="clear" w:color="auto" w:fill="000080"/>
    </w:p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e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a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f">
    <w:name w:val="Hyperlink"/>
    <w:rPr>
      <w:color w:val="0000FF"/>
      <w:u w:val="single"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1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标题 字符"/>
    <w:basedOn w:val="a0"/>
    <w:link w:val="a4"/>
    <w:rsid w:val="005074A0"/>
    <w:rPr>
      <w:rFonts w:ascii="宋体"/>
      <w:b/>
      <w:snapToGrid w:val="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3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905</TotalTime>
  <Pages>6</Pages>
  <Words>469</Words>
  <Characters>2675</Characters>
  <Application>Microsoft Office Word</Application>
  <DocSecurity>0</DocSecurity>
  <Lines>22</Lines>
  <Paragraphs>6</Paragraphs>
  <ScaleCrop>false</ScaleCrop>
  <Company>&lt;SJTU&gt;</Company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安东 戴</cp:lastModifiedBy>
  <cp:revision>76</cp:revision>
  <dcterms:created xsi:type="dcterms:W3CDTF">2014-07-21T08:17:00Z</dcterms:created>
  <dcterms:modified xsi:type="dcterms:W3CDTF">2019-09-08T02:16:00Z</dcterms:modified>
</cp:coreProperties>
</file>