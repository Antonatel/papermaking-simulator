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4977" w14:textId="7FFC8536" w:rsidR="00F03B5C" w:rsidRPr="00E204BB" w:rsidRDefault="0090317E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造纸模拟器</w:t>
      </w:r>
    </w:p>
    <w:p w14:paraId="183F3EA3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D52B5FA" w14:textId="77777777" w:rsidR="00320074" w:rsidRDefault="00320074">
      <w:pPr>
        <w:pStyle w:val="a4"/>
        <w:jc w:val="right"/>
        <w:rPr>
          <w:sz w:val="28"/>
        </w:rPr>
      </w:pPr>
    </w:p>
    <w:p w14:paraId="791C0B96" w14:textId="0AD4FF6E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90317E"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.</w:t>
      </w:r>
      <w:r w:rsidR="0090317E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43F57C8B" w14:textId="77777777" w:rsidR="00F03B5C" w:rsidRDefault="00F03B5C">
      <w:pPr>
        <w:pStyle w:val="a4"/>
        <w:rPr>
          <w:sz w:val="28"/>
        </w:rPr>
      </w:pPr>
    </w:p>
    <w:p w14:paraId="1E1F8F3F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C71C9C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26E373D6" w14:textId="77777777">
        <w:tc>
          <w:tcPr>
            <w:tcW w:w="2304" w:type="dxa"/>
          </w:tcPr>
          <w:p w14:paraId="60A16A6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B7BFA8A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E47430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EE3DEB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5D981D40" w14:textId="77777777">
        <w:tc>
          <w:tcPr>
            <w:tcW w:w="2304" w:type="dxa"/>
          </w:tcPr>
          <w:p w14:paraId="7EDFA76A" w14:textId="012C34B3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5268312" w14:textId="6D71949C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ascii="Times New Roman" w:hint="eastAsia"/>
              </w:rPr>
              <w:t>0.1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117F233B" w14:textId="51679B89" w:rsidR="00F03B5C" w:rsidRDefault="00684F9B">
            <w:pPr>
              <w:pStyle w:val="Tabletext"/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2304" w:type="dxa"/>
          </w:tcPr>
          <w:p w14:paraId="5577522B" w14:textId="7B46563E" w:rsidR="00F03B5C" w:rsidRDefault="00684F9B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F03B5C" w14:paraId="28A9A985" w14:textId="77777777">
        <w:tc>
          <w:tcPr>
            <w:tcW w:w="2304" w:type="dxa"/>
          </w:tcPr>
          <w:p w14:paraId="2FA71417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37BA892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A2C6BFF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537CC68" w14:textId="77777777" w:rsidR="00F03B5C" w:rsidRDefault="00F03B5C">
            <w:pPr>
              <w:pStyle w:val="Tabletext"/>
            </w:pPr>
          </w:p>
        </w:tc>
      </w:tr>
      <w:tr w:rsidR="00F03B5C" w14:paraId="214F42E0" w14:textId="77777777">
        <w:tc>
          <w:tcPr>
            <w:tcW w:w="2304" w:type="dxa"/>
          </w:tcPr>
          <w:p w14:paraId="0FD910D6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5679A1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428F2E9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9FBF0BD" w14:textId="77777777" w:rsidR="00F03B5C" w:rsidRDefault="00F03B5C">
            <w:pPr>
              <w:pStyle w:val="Tabletext"/>
            </w:pPr>
          </w:p>
        </w:tc>
      </w:tr>
      <w:tr w:rsidR="00F03B5C" w14:paraId="106B9F65" w14:textId="77777777">
        <w:tc>
          <w:tcPr>
            <w:tcW w:w="2304" w:type="dxa"/>
          </w:tcPr>
          <w:p w14:paraId="78C55866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5DD36C4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28AE4D4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5797ADF" w14:textId="77777777" w:rsidR="00F03B5C" w:rsidRDefault="00F03B5C">
            <w:pPr>
              <w:pStyle w:val="Tabletext"/>
            </w:pPr>
          </w:p>
        </w:tc>
      </w:tr>
    </w:tbl>
    <w:p w14:paraId="0BCEAC21" w14:textId="77777777" w:rsidR="00F03B5C" w:rsidRDefault="00F03B5C"/>
    <w:p w14:paraId="12AE1794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BCB34F9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7DBC14B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480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5752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BD48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4E87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F77B5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42BAF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0AE50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0114D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920A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B7328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A999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84394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976FA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A33F59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EC1FF77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63DA4D2D" w14:textId="4114E7CA" w:rsidR="00614542" w:rsidRDefault="00614542" w:rsidP="00684F9B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5A0CF551" w14:textId="7BA2865F" w:rsidR="00684F9B" w:rsidRPr="00684F9B" w:rsidRDefault="00684F9B" w:rsidP="00684F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发现软件的错误，从而保证软件的质量。</w:t>
      </w:r>
    </w:p>
    <w:p w14:paraId="5EBF6793" w14:textId="090DF9C4" w:rsidR="00614542" w:rsidRDefault="00614542" w:rsidP="00684F9B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78337FF5" w14:textId="41777163" w:rsidR="00684F9B" w:rsidRPr="00684F9B" w:rsidRDefault="00684F9B" w:rsidP="00684F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造纸模拟器的第一次迭代版本</w:t>
      </w:r>
    </w:p>
    <w:p w14:paraId="2FE53EEC" w14:textId="17ABCC68" w:rsidR="00614542" w:rsidRDefault="00614542" w:rsidP="00684F9B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34CD8255" w14:textId="0DC8DA71" w:rsidR="00684F9B" w:rsidRPr="00684F9B" w:rsidRDefault="00684F9B" w:rsidP="00684F9B">
      <w:pPr>
        <w:rPr>
          <w:rFonts w:hint="eastAsia"/>
        </w:rPr>
      </w:pPr>
      <w:r>
        <w:t xml:space="preserve">         U</w:t>
      </w:r>
      <w:r>
        <w:rPr>
          <w:rFonts w:hint="eastAsia"/>
        </w:rPr>
        <w:t>nity3d：一款制作游戏的引擎</w:t>
      </w:r>
    </w:p>
    <w:p w14:paraId="6F044E04" w14:textId="7508F93C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VR：虚拟现实技术</w:t>
      </w:r>
    </w:p>
    <w:p w14:paraId="4915C3F8" w14:textId="6D70E9CE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模型：在unity3d软件中作为可以被操作的对象的存在</w:t>
      </w:r>
    </w:p>
    <w:p w14:paraId="1FC66BFD" w14:textId="50340B87" w:rsidR="00684F9B" w:rsidRDefault="00684F9B" w:rsidP="00684F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C#：一种脚本语言</w:t>
      </w:r>
    </w:p>
    <w:p w14:paraId="4C7A23A0" w14:textId="7D5742D4" w:rsidR="00684F9B" w:rsidRPr="00684F9B" w:rsidRDefault="00684F9B" w:rsidP="00684F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</w:p>
    <w:p w14:paraId="08ABAD65" w14:textId="0893BB65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2688CE29" w14:textId="14414B4E" w:rsidR="00684F9B" w:rsidRPr="00684F9B" w:rsidRDefault="00684F9B" w:rsidP="00684F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《造纸模拟器软件需求规约》，《造纸模拟器迭代报告》</w:t>
      </w:r>
    </w:p>
    <w:p w14:paraId="09681BAD" w14:textId="4A99FF8C" w:rsidR="00614542" w:rsidRDefault="00614542" w:rsidP="00684F9B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10ED7B4C" w14:textId="46F223C2" w:rsidR="00684F9B" w:rsidRPr="00684F9B" w:rsidRDefault="00684F9B" w:rsidP="00684F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 w:rsidR="00B43E3B">
        <w:rPr>
          <w:rFonts w:hint="eastAsia"/>
        </w:rPr>
        <w:t>这篇文档针对第一次迭代的内容及所完成的功能进行测试，由于游戏软件比较特殊，不能采用常规的测试方法，所以使用人工方法对功能及可能出现的问题进行测试。</w:t>
      </w:r>
    </w:p>
    <w:p w14:paraId="79FA8101" w14:textId="6D34BC4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F804FFB" w14:textId="625971B4" w:rsidR="00B43E3B" w:rsidRPr="00B43E3B" w:rsidRDefault="00B43E3B" w:rsidP="00B43E3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2019年7月8日下午由李徐礼杰，戴安东测试并撰写报告。测试方法是直接运行可执行程序，手动移动人物检验是否符合测试报告里的功能，以及对潜在的bug进行排查。</w:t>
      </w:r>
    </w:p>
    <w:p w14:paraId="00607707" w14:textId="0FC2ED89" w:rsidR="00B43E3B" w:rsidRDefault="004B0E53" w:rsidP="00B43E3B">
      <w:pPr>
        <w:pStyle w:val="1"/>
      </w:pPr>
      <w:bookmarkStart w:id="7" w:name="_Toc393891305"/>
      <w:r>
        <w:rPr>
          <w:rFonts w:hint="eastAsia"/>
        </w:rPr>
        <w:t>测试环境</w:t>
      </w:r>
      <w:bookmarkStart w:id="8" w:name="_Toc393891306"/>
      <w:bookmarkEnd w:id="7"/>
    </w:p>
    <w:p w14:paraId="441F57C5" w14:textId="09E4FB15" w:rsidR="00B43E3B" w:rsidRDefault="00B43E3B" w:rsidP="00B43E3B">
      <w:r>
        <w:rPr>
          <w:rFonts w:hint="eastAsia"/>
        </w:rPr>
        <w:t xml:space="preserve"> </w:t>
      </w:r>
      <w:r>
        <w:t xml:space="preserve">            </w:t>
      </w:r>
      <w:r w:rsidR="00C45744">
        <w:t xml:space="preserve"> </w:t>
      </w:r>
      <w:r>
        <w:rPr>
          <w:rFonts w:hint="eastAsia"/>
        </w:rPr>
        <w:t>系统：w</w:t>
      </w:r>
      <w:r>
        <w:t>indow 10</w:t>
      </w:r>
      <w:r w:rsidR="00C45744">
        <w:rPr>
          <w:rFonts w:hint="eastAsia"/>
        </w:rPr>
        <w:t>家庭中文版 version:1809</w:t>
      </w:r>
    </w:p>
    <w:p w14:paraId="743B9AB5" w14:textId="39DA46AF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处理器：Intel</w:t>
      </w:r>
      <w:r>
        <w:t>®</w:t>
      </w:r>
      <w:r>
        <w:t>Core</w:t>
      </w:r>
      <w:r>
        <w:t>™</w:t>
      </w:r>
      <w:r>
        <w:t>i7-8750H CPU @ 2.20GHz 2.21 GHz</w:t>
      </w:r>
    </w:p>
    <w:p w14:paraId="05D668FE" w14:textId="3042B585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内存:</w:t>
      </w:r>
      <w:r>
        <w:t>8GB</w:t>
      </w:r>
    </w:p>
    <w:p w14:paraId="0A3A856A" w14:textId="7A9A4E9C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显卡：N</w:t>
      </w:r>
      <w:r>
        <w:t>VIDIA RTX 2060</w:t>
      </w:r>
    </w:p>
    <w:p w14:paraId="0CC6BA66" w14:textId="4FF68A92" w:rsidR="00C45744" w:rsidRPr="00B43E3B" w:rsidRDefault="00C45744" w:rsidP="00B43E3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</w:p>
    <w:p w14:paraId="4D46F553" w14:textId="4A642EB3" w:rsidR="00B01E70" w:rsidRDefault="00B01E70" w:rsidP="00B43E3B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B95DBE1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5610D23F" w14:textId="48A6D019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8A19A3" w14:textId="18E634A4" w:rsidR="000E69A8" w:rsidRDefault="000E69A8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27E402F" w14:textId="5071254A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FB05609" w14:textId="4AE15C0E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95552F" w14:textId="75F1CC94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42482B" w14:textId="01D783F3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3EDAB16" w14:textId="0FC95279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96DB084" w14:textId="77777777" w:rsidR="0090317E" w:rsidRDefault="0090317E" w:rsidP="00B01E70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14:paraId="587C8879" w14:textId="77777777" w:rsidR="000E69A8" w:rsidRDefault="000E69A8" w:rsidP="00B01E70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14:paraId="5E5E95EC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065" w:type="dxa"/>
        <w:tblInd w:w="-5" w:type="dxa"/>
        <w:tblLook w:val="04A0" w:firstRow="1" w:lastRow="0" w:firstColumn="1" w:lastColumn="0" w:noHBand="0" w:noVBand="1"/>
      </w:tblPr>
      <w:tblGrid>
        <w:gridCol w:w="901"/>
        <w:gridCol w:w="2547"/>
        <w:gridCol w:w="888"/>
        <w:gridCol w:w="1045"/>
        <w:gridCol w:w="999"/>
        <w:gridCol w:w="1003"/>
        <w:gridCol w:w="2682"/>
      </w:tblGrid>
      <w:tr w:rsidR="000E69A8" w14:paraId="597A9EE8" w14:textId="34B25C48" w:rsidTr="000E69A8">
        <w:tc>
          <w:tcPr>
            <w:tcW w:w="3448" w:type="dxa"/>
            <w:gridSpan w:val="2"/>
            <w:shd w:val="clear" w:color="auto" w:fill="E7E6E6" w:themeFill="background2"/>
          </w:tcPr>
          <w:p w14:paraId="6DAA732C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888" w:type="dxa"/>
            <w:shd w:val="clear" w:color="auto" w:fill="E7E6E6" w:themeFill="background2"/>
          </w:tcPr>
          <w:p w14:paraId="3F11432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44A768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045" w:type="dxa"/>
            <w:shd w:val="clear" w:color="auto" w:fill="E7E6E6" w:themeFill="background2"/>
          </w:tcPr>
          <w:p w14:paraId="07B2E65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753AD597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99" w:type="dxa"/>
            <w:shd w:val="clear" w:color="auto" w:fill="E7E6E6" w:themeFill="background2"/>
          </w:tcPr>
          <w:p w14:paraId="6D21011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03" w:type="dxa"/>
            <w:shd w:val="clear" w:color="auto" w:fill="E7E6E6" w:themeFill="background2"/>
          </w:tcPr>
          <w:p w14:paraId="26336CF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682" w:type="dxa"/>
            <w:shd w:val="clear" w:color="auto" w:fill="E7E6E6" w:themeFill="background2"/>
          </w:tcPr>
          <w:p w14:paraId="1DE79CE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0E69A8" w14:paraId="0A276652" w14:textId="25DAA7DB" w:rsidTr="000E69A8">
        <w:tc>
          <w:tcPr>
            <w:tcW w:w="901" w:type="dxa"/>
            <w:vMerge w:val="restart"/>
          </w:tcPr>
          <w:p w14:paraId="502F2071" w14:textId="28E03EC4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547" w:type="dxa"/>
          </w:tcPr>
          <w:p w14:paraId="3AFC7A0D" w14:textId="2DC7C40C" w:rsidR="000E69A8" w:rsidRPr="00BF6954" w:rsidRDefault="000E69A8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基本场景呈现</w:t>
            </w:r>
          </w:p>
        </w:tc>
        <w:tc>
          <w:tcPr>
            <w:tcW w:w="888" w:type="dxa"/>
          </w:tcPr>
          <w:p w14:paraId="02E306E3" w14:textId="63B8CF7B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5A8BF4DA" w14:textId="1DFF8E70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463D267D" w14:textId="3C8C7ED8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2FA6B58" w14:textId="783BD692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BF4D1F4" w14:textId="785B4B51" w:rsidR="000E69A8" w:rsidRPr="00BF11EB" w:rsidRDefault="000E69A8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场景正常显示</w:t>
            </w:r>
          </w:p>
        </w:tc>
      </w:tr>
      <w:tr w:rsidR="000E69A8" w14:paraId="29354CC0" w14:textId="7DA65FE9" w:rsidTr="000E69A8">
        <w:tc>
          <w:tcPr>
            <w:tcW w:w="901" w:type="dxa"/>
            <w:vMerge/>
          </w:tcPr>
          <w:p w14:paraId="248D01C0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5088F1CC" w14:textId="16C597EF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游戏界面切换</w:t>
            </w:r>
          </w:p>
        </w:tc>
        <w:tc>
          <w:tcPr>
            <w:tcW w:w="888" w:type="dxa"/>
          </w:tcPr>
          <w:p w14:paraId="30B11127" w14:textId="1CDCF6E9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045" w:type="dxa"/>
          </w:tcPr>
          <w:p w14:paraId="13EBCA2E" w14:textId="70A97554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57B8055A" w14:textId="300707AF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49B221D7" w14:textId="12E38369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51C90E45" w14:textId="5761DB49" w:rsidR="000E69A8" w:rsidRPr="00BF11EB" w:rsidRDefault="000E69A8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可以在游戏场景和主界面间切换</w:t>
            </w:r>
          </w:p>
        </w:tc>
      </w:tr>
      <w:tr w:rsidR="000E69A8" w14:paraId="626A5831" w14:textId="77777777" w:rsidTr="000E69A8">
        <w:tc>
          <w:tcPr>
            <w:tcW w:w="901" w:type="dxa"/>
            <w:vMerge/>
          </w:tcPr>
          <w:p w14:paraId="353B51CF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3FBE4F56" w14:textId="039E5A0F" w:rsidR="000E69A8" w:rsidRDefault="000E69A8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人物站立动作</w:t>
            </w:r>
          </w:p>
        </w:tc>
        <w:tc>
          <w:tcPr>
            <w:tcW w:w="888" w:type="dxa"/>
          </w:tcPr>
          <w:p w14:paraId="02F6679E" w14:textId="6CF19603" w:rsidR="000E69A8" w:rsidRDefault="000E69A8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41F1D5EA" w14:textId="5E564EA5" w:rsidR="000E69A8" w:rsidRDefault="000E69A8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75A850B7" w14:textId="3013FE3D" w:rsidR="000E69A8" w:rsidRDefault="000E69A8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52D841A" w14:textId="365EAF0F" w:rsidR="000E69A8" w:rsidRDefault="000E69A8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E31AA98" w14:textId="5BFD24EB" w:rsidR="000E69A8" w:rsidRDefault="000E69A8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人物站立时自动晃动</w:t>
            </w:r>
          </w:p>
        </w:tc>
      </w:tr>
      <w:tr w:rsidR="000E69A8" w14:paraId="5A9FCE7F" w14:textId="77777777" w:rsidTr="000E69A8">
        <w:tc>
          <w:tcPr>
            <w:tcW w:w="901" w:type="dxa"/>
            <w:vMerge/>
          </w:tcPr>
          <w:p w14:paraId="2706B959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48015031" w14:textId="0514286F" w:rsidR="000E69A8" w:rsidRDefault="000E69A8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人物走动</w:t>
            </w:r>
          </w:p>
        </w:tc>
        <w:tc>
          <w:tcPr>
            <w:tcW w:w="888" w:type="dxa"/>
          </w:tcPr>
          <w:p w14:paraId="756E3EDD" w14:textId="58ECB4A3" w:rsidR="000E69A8" w:rsidRDefault="000E69A8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045" w:type="dxa"/>
          </w:tcPr>
          <w:p w14:paraId="216EA70A" w14:textId="3B8154C6" w:rsidR="000E69A8" w:rsidRDefault="000E69A8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2D0ADCC3" w14:textId="4F7EB1F6" w:rsidR="000E69A8" w:rsidRDefault="0003701C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14C3EC2D" w14:textId="5D3E21E8" w:rsidR="000E69A8" w:rsidRDefault="0003701C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25</w:t>
            </w:r>
            <w:r w:rsidR="000E69A8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3B482AD4" w14:textId="67B07615" w:rsidR="000E69A8" w:rsidRDefault="000E69A8" w:rsidP="000E69A8">
            <w:pPr>
              <w:spacing w:after="120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人物可以自由走动，动作灵敏</w:t>
            </w:r>
            <w:r w:rsidR="0003701C">
              <w:rPr>
                <w:rFonts w:ascii="Times New Roman" w:hint="eastAsia"/>
                <w:snapToGrid/>
              </w:rPr>
              <w:t>，但是后退动画生硬有</w:t>
            </w:r>
            <w:r w:rsidR="0003701C">
              <w:rPr>
                <w:rFonts w:ascii="Times New Roman" w:hint="eastAsia"/>
                <w:snapToGrid/>
              </w:rPr>
              <w:t>b</w:t>
            </w:r>
            <w:r w:rsidR="0003701C">
              <w:rPr>
                <w:rFonts w:ascii="Times New Roman"/>
                <w:snapToGrid/>
              </w:rPr>
              <w:t>ug</w:t>
            </w:r>
          </w:p>
        </w:tc>
      </w:tr>
      <w:tr w:rsidR="000E69A8" w14:paraId="3FBC6378" w14:textId="726BAE4D" w:rsidTr="000E69A8">
        <w:tc>
          <w:tcPr>
            <w:tcW w:w="901" w:type="dxa"/>
            <w:vMerge/>
          </w:tcPr>
          <w:p w14:paraId="7CCE39DD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E8EC481" w14:textId="1F39E6A5" w:rsidR="000E69A8" w:rsidRPr="00BF6954" w:rsidRDefault="000E69A8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人物跑动</w:t>
            </w:r>
          </w:p>
        </w:tc>
        <w:tc>
          <w:tcPr>
            <w:tcW w:w="888" w:type="dxa"/>
          </w:tcPr>
          <w:p w14:paraId="16154E06" w14:textId="0B521007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4A5F08C2" w14:textId="7CFCF02B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ADFC661" w14:textId="0B3179EF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5CA5127" w14:textId="448C0705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D981DCF" w14:textId="62290353" w:rsidR="000E69A8" w:rsidRPr="00BF11EB" w:rsidRDefault="000E69A8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按住</w:t>
            </w:r>
            <w:r>
              <w:rPr>
                <w:rFonts w:ascii="Times New Roman" w:hint="eastAsia"/>
                <w:snapToGrid/>
              </w:rPr>
              <w:t>s</w:t>
            </w:r>
            <w:r>
              <w:rPr>
                <w:rFonts w:ascii="Times New Roman"/>
                <w:snapToGrid/>
              </w:rPr>
              <w:t>hift</w:t>
            </w:r>
            <w:r>
              <w:rPr>
                <w:rFonts w:ascii="Times New Roman" w:hint="eastAsia"/>
                <w:snapToGrid/>
              </w:rPr>
              <w:t>和移动，人物可以迅速跑动，动画灵活</w:t>
            </w:r>
          </w:p>
        </w:tc>
      </w:tr>
      <w:tr w:rsidR="000E69A8" w14:paraId="27F2E31B" w14:textId="77777777" w:rsidTr="000E69A8">
        <w:tc>
          <w:tcPr>
            <w:tcW w:w="901" w:type="dxa"/>
            <w:vMerge/>
          </w:tcPr>
          <w:p w14:paraId="5F39E100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4A79B8C8" w14:textId="378C3715" w:rsidR="000E69A8" w:rsidRDefault="001866B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根据地形跑动</w:t>
            </w:r>
          </w:p>
        </w:tc>
        <w:tc>
          <w:tcPr>
            <w:tcW w:w="888" w:type="dxa"/>
          </w:tcPr>
          <w:p w14:paraId="3AB2AD31" w14:textId="5E23F245" w:rsidR="000E69A8" w:rsidRDefault="0003701C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73AB1726" w14:textId="3A39C4A5" w:rsidR="000E69A8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5A411A8" w14:textId="69D4F774" w:rsidR="000E69A8" w:rsidRDefault="0003701C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02460F76" w14:textId="228B197B" w:rsidR="000E69A8" w:rsidRDefault="0003701C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  <w:r w:rsidR="001866B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54CBC289" w14:textId="381BE8B7" w:rsidR="000E69A8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人物可以在起伏的地形上行动而不会穿模</w:t>
            </w:r>
            <w:r w:rsidR="0003701C">
              <w:rPr>
                <w:rFonts w:ascii="Times New Roman" w:hint="eastAsia"/>
                <w:snapToGrid/>
              </w:rPr>
              <w:t>，但是部分地形下坡后难以爬回去，影响游戏</w:t>
            </w:r>
          </w:p>
        </w:tc>
      </w:tr>
      <w:tr w:rsidR="001866B9" w14:paraId="1F0B0C91" w14:textId="77777777" w:rsidTr="000E69A8">
        <w:tc>
          <w:tcPr>
            <w:tcW w:w="901" w:type="dxa"/>
            <w:vMerge/>
          </w:tcPr>
          <w:p w14:paraId="3D94094F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33601F9" w14:textId="33EAAB46" w:rsidR="001866B9" w:rsidRDefault="001866B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碰撞检测</w:t>
            </w:r>
          </w:p>
        </w:tc>
        <w:tc>
          <w:tcPr>
            <w:tcW w:w="888" w:type="dxa"/>
          </w:tcPr>
          <w:p w14:paraId="79F6AB55" w14:textId="1A0C222E" w:rsidR="001866B9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0717E214" w14:textId="2427AC8A" w:rsidR="001866B9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A48D908" w14:textId="2112FCC8" w:rsidR="001866B9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17BAD17D" w14:textId="5110CAE0" w:rsidR="001866B9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75036A1F" w14:textId="72A7E9CD" w:rsidR="001866B9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人物可以被地形上的障碍物阻挡</w:t>
            </w:r>
          </w:p>
        </w:tc>
      </w:tr>
      <w:tr w:rsidR="001866B9" w14:paraId="6FEBA00B" w14:textId="77777777" w:rsidTr="000E69A8">
        <w:tc>
          <w:tcPr>
            <w:tcW w:w="901" w:type="dxa"/>
            <w:vMerge/>
          </w:tcPr>
          <w:p w14:paraId="32F0F0FB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0599B7B" w14:textId="338C6790" w:rsidR="001866B9" w:rsidRDefault="001866B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地形边界判定</w:t>
            </w:r>
          </w:p>
        </w:tc>
        <w:tc>
          <w:tcPr>
            <w:tcW w:w="888" w:type="dxa"/>
          </w:tcPr>
          <w:p w14:paraId="68AEB6C4" w14:textId="5247C7A7" w:rsidR="001866B9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11A66B6D" w14:textId="68448562" w:rsidR="001866B9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3873EF7E" w14:textId="27BE00A8" w:rsidR="001866B9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2B785C5" w14:textId="13C070D6" w:rsidR="001866B9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6593BDF7" w14:textId="5B37FBD7" w:rsidR="001866B9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人物无法走出地图边界</w:t>
            </w:r>
          </w:p>
        </w:tc>
      </w:tr>
      <w:tr w:rsidR="000E69A8" w14:paraId="0EA7E10D" w14:textId="3E675C83" w:rsidTr="000E69A8">
        <w:tc>
          <w:tcPr>
            <w:tcW w:w="901" w:type="dxa"/>
            <w:vMerge/>
          </w:tcPr>
          <w:p w14:paraId="3940C132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4406366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888" w:type="dxa"/>
          </w:tcPr>
          <w:p w14:paraId="3531F76D" w14:textId="4EB75CFD" w:rsidR="000E69A8" w:rsidRPr="00BF11EB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21</w:t>
            </w:r>
          </w:p>
        </w:tc>
        <w:tc>
          <w:tcPr>
            <w:tcW w:w="1045" w:type="dxa"/>
          </w:tcPr>
          <w:p w14:paraId="58EDF35A" w14:textId="56A4CF6D" w:rsidR="000E69A8" w:rsidRPr="00BF11EB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B9DACF8" w14:textId="2EF262FC" w:rsidR="000E69A8" w:rsidRPr="00BF11EB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003" w:type="dxa"/>
          </w:tcPr>
          <w:p w14:paraId="2B0187CD" w14:textId="608C179A" w:rsidR="000E69A8" w:rsidRPr="00BF11EB" w:rsidRDefault="00A6396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9.5</w:t>
            </w:r>
            <w:r w:rsidR="001866B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4C397EA" w14:textId="5D5121BF" w:rsidR="000E69A8" w:rsidRPr="00BF11EB" w:rsidRDefault="001866B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功能测试</w:t>
            </w:r>
            <w:r w:rsidR="0003701C">
              <w:rPr>
                <w:rFonts w:ascii="Times New Roman" w:hint="eastAsia"/>
                <w:snapToGrid/>
              </w:rPr>
              <w:t>比较</w:t>
            </w:r>
            <w:r>
              <w:rPr>
                <w:rFonts w:ascii="Times New Roman" w:hint="eastAsia"/>
                <w:snapToGrid/>
              </w:rPr>
              <w:t>成功，初次迭代所有功能均被覆盖</w:t>
            </w:r>
          </w:p>
        </w:tc>
      </w:tr>
      <w:tr w:rsidR="000E69A8" w14:paraId="591A3D28" w14:textId="37457AE8" w:rsidTr="000E69A8">
        <w:tc>
          <w:tcPr>
            <w:tcW w:w="901" w:type="dxa"/>
            <w:vMerge w:val="restart"/>
          </w:tcPr>
          <w:p w14:paraId="597158B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C64FF4D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9A32E39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547" w:type="dxa"/>
          </w:tcPr>
          <w:p w14:paraId="0431274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888" w:type="dxa"/>
          </w:tcPr>
          <w:p w14:paraId="6CBCE89E" w14:textId="73B8853B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045" w:type="dxa"/>
          </w:tcPr>
          <w:p w14:paraId="2634F215" w14:textId="6F48700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5837CCB2" w14:textId="08DC129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6FB4A3ED" w14:textId="30730FDF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00019E15" w14:textId="670713AC" w:rsidR="000E69A8" w:rsidRPr="00BF11EB" w:rsidRDefault="00B1688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在</w:t>
            </w:r>
            <w:r>
              <w:rPr>
                <w:rFonts w:ascii="Times New Roman" w:hint="eastAsia"/>
                <w:snapToGrid/>
              </w:rPr>
              <w:t>90%</w:t>
            </w:r>
            <w:r>
              <w:rPr>
                <w:rFonts w:ascii="Times New Roman" w:hint="eastAsia"/>
                <w:snapToGrid/>
              </w:rPr>
              <w:t>的情况下，按钮响应时间不超过</w:t>
            </w: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s</w:t>
            </w:r>
          </w:p>
        </w:tc>
      </w:tr>
      <w:tr w:rsidR="000E69A8" w14:paraId="39042C21" w14:textId="404EAB04" w:rsidTr="000E69A8">
        <w:tc>
          <w:tcPr>
            <w:tcW w:w="901" w:type="dxa"/>
            <w:vMerge/>
          </w:tcPr>
          <w:p w14:paraId="5EA903D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50554C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888" w:type="dxa"/>
          </w:tcPr>
          <w:p w14:paraId="089231EF" w14:textId="01F4449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045" w:type="dxa"/>
          </w:tcPr>
          <w:p w14:paraId="6B9256EB" w14:textId="771F258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681D5EF1" w14:textId="00F05909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49D04135" w14:textId="18770515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5562592E" w14:textId="0CA99614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每运行</w:t>
            </w: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小时至多发生一次故障</w:t>
            </w:r>
          </w:p>
        </w:tc>
      </w:tr>
      <w:tr w:rsidR="000E69A8" w14:paraId="0EF12C2B" w14:textId="2F646B03" w:rsidTr="000E69A8">
        <w:tc>
          <w:tcPr>
            <w:tcW w:w="901" w:type="dxa"/>
          </w:tcPr>
          <w:p w14:paraId="1FC62865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0087E0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888" w:type="dxa"/>
          </w:tcPr>
          <w:p w14:paraId="30D71255" w14:textId="0C5AE4EE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30</w:t>
            </w:r>
          </w:p>
        </w:tc>
        <w:tc>
          <w:tcPr>
            <w:tcW w:w="1045" w:type="dxa"/>
          </w:tcPr>
          <w:p w14:paraId="45E7072B" w14:textId="208A2785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4B0AD09E" w14:textId="6F1AE4B1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78F208A0" w14:textId="07442A76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7841CA0C" w14:textId="4E9A4107" w:rsidR="000E69A8" w:rsidRPr="0090317E" w:rsidRDefault="00B1688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程序性能良好可靠</w:t>
            </w:r>
          </w:p>
        </w:tc>
      </w:tr>
      <w:tr w:rsidR="000E69A8" w14:paraId="32858BFF" w14:textId="13163E50" w:rsidTr="000E69A8">
        <w:tc>
          <w:tcPr>
            <w:tcW w:w="901" w:type="dxa"/>
          </w:tcPr>
          <w:p w14:paraId="55382032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5380F4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888" w:type="dxa"/>
          </w:tcPr>
          <w:p w14:paraId="32B007D1" w14:textId="102789BE" w:rsidR="000E69A8" w:rsidRPr="0090317E" w:rsidRDefault="00A6396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51</w:t>
            </w:r>
          </w:p>
        </w:tc>
        <w:tc>
          <w:tcPr>
            <w:tcW w:w="1045" w:type="dxa"/>
          </w:tcPr>
          <w:p w14:paraId="2628A6A8" w14:textId="3506D3D2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08E4AAF" w14:textId="32E5563F" w:rsidR="000E69A8" w:rsidRPr="0090317E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003" w:type="dxa"/>
          </w:tcPr>
          <w:p w14:paraId="6DD3D245" w14:textId="66CBE2E0" w:rsidR="000E69A8" w:rsidRPr="0090317E" w:rsidRDefault="00A6396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3.9</w:t>
            </w:r>
            <w:r w:rsidR="00B16887"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23691D5" w14:textId="2BDBD18C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</w:t>
            </w:r>
            <w:r w:rsidR="00A6396A" w:rsidRPr="0090317E">
              <w:rPr>
                <w:rFonts w:ascii="Times New Roman" w:hint="eastAsia"/>
                <w:snapToGrid/>
              </w:rPr>
              <w:t>大致</w:t>
            </w:r>
            <w:r w:rsidRPr="0090317E">
              <w:rPr>
                <w:rFonts w:ascii="Times New Roman" w:hint="eastAsia"/>
                <w:snapToGrid/>
              </w:rPr>
              <w:t>达成了第一次迭代目标</w:t>
            </w:r>
          </w:p>
        </w:tc>
      </w:tr>
    </w:tbl>
    <w:p w14:paraId="4858739A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57BD1B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1EA8CD8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8F99B98" w14:textId="77777777" w:rsidTr="007614BC">
        <w:tc>
          <w:tcPr>
            <w:tcW w:w="1596" w:type="dxa"/>
            <w:shd w:val="clear" w:color="auto" w:fill="E7E6E6" w:themeFill="background2"/>
          </w:tcPr>
          <w:p w14:paraId="4CE292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B0927C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1946F1B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1B35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738035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6AE5B26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8F5CFE3" w14:textId="77777777" w:rsidTr="007614BC">
        <w:tc>
          <w:tcPr>
            <w:tcW w:w="1596" w:type="dxa"/>
          </w:tcPr>
          <w:p w14:paraId="6AD2D4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351D317D" w14:textId="65D5715E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C00688B" w14:textId="3F13634E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6B7780E" w14:textId="2B02A6CD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7785AFF0" w14:textId="1FC5D021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5EBB77F5" w14:textId="02CE4AAC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</w:tr>
      <w:tr w:rsidR="00B90DCB" w14:paraId="479671DD" w14:textId="77777777" w:rsidTr="007614BC">
        <w:tc>
          <w:tcPr>
            <w:tcW w:w="1596" w:type="dxa"/>
          </w:tcPr>
          <w:p w14:paraId="6935282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7526790" w14:textId="3CE3D0CA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6F5BE1C4" w14:textId="0E08C4D1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32F10FF8" w14:textId="3AE5CB21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14:paraId="64FE68FF" w14:textId="6931D1B8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14:paraId="0F0ED88E" w14:textId="7BAE0E06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719B008D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6271162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76CF7BF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lastRenderedPageBreak/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1A6918BB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4051928A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bookmarkStart w:id="13" w:name="_GoBack"/>
      <w:bookmarkEnd w:id="13"/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1134"/>
        <w:gridCol w:w="1559"/>
        <w:gridCol w:w="3983"/>
        <w:gridCol w:w="978"/>
      </w:tblGrid>
      <w:tr w:rsidR="009C7261" w:rsidRPr="00790B3E" w14:paraId="1ED4835D" w14:textId="77777777" w:rsidTr="00A6396A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46F965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17E687A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1EDFC0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1EAC93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736756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F42341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9D59AD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2A127C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80E89F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B68ECFC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58557D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1764DC91" w14:textId="77777777" w:rsidTr="00A6396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0507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C7BB" w14:textId="51A595DD" w:rsidR="00A6396A" w:rsidRPr="007F35AF" w:rsidRDefault="00A6396A" w:rsidP="00A6396A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321F" w14:textId="7D0484FB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72EE" w14:textId="7F2B7FF1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人物移动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D9A0" w14:textId="47B3965C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后退动画僵硬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80CD" w14:textId="0DE00E9B" w:rsidR="009C7261" w:rsidRPr="007F35AF" w:rsidRDefault="00A639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人物后退时，动画僵硬不自然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22B9" w14:textId="4FB74DE2" w:rsidR="009C7261" w:rsidRPr="007F35AF" w:rsidRDefault="00A639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</w:p>
        </w:tc>
      </w:tr>
      <w:tr w:rsidR="009C7261" w:rsidRPr="00790B3E" w14:paraId="39DC7D73" w14:textId="77777777" w:rsidTr="00A6396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E537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5875A" w14:textId="22B163A4" w:rsidR="009C7261" w:rsidRPr="007F35AF" w:rsidRDefault="00A6396A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503A" w14:textId="31E2E2F8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9450" w14:textId="105CC0A3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地形判定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B9B3" w14:textId="7CB510FB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地形设置缺陷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CC6F" w14:textId="29B34256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人物可以进入一些出不去的区域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B84E" w14:textId="4633BC8E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</w:tr>
    </w:tbl>
    <w:p w14:paraId="243AB9B3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7BF2D4AD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2DD5EA15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281FD9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FE9B0F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5337C9C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1E44CF6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50D582C6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A06D666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635BD32E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54C17A8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1D867FB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BDD32F7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FF91820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14:paraId="5DA9B26B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5881CD7E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22E8E2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F0F915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4741B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FB01F0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2A2655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B17B897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81152FF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BA9C7D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B638C3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50629E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A6396A" w:rsidRPr="00790B3E" w14:paraId="047B811C" w14:textId="77777777" w:rsidTr="00A6396A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85AB8A" w14:textId="0CE4B17E" w:rsidR="00A6396A" w:rsidRPr="00790B3E" w:rsidRDefault="00A6396A" w:rsidP="00A6396A">
            <w:pPr>
              <w:widowControl/>
              <w:snapToGrid w:val="0"/>
              <w:spacing w:line="300" w:lineRule="auto"/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12BE94" w14:textId="77777777" w:rsidR="00A6396A" w:rsidRPr="00790B3E" w:rsidRDefault="00A6396A" w:rsidP="00A6396A">
            <w:pPr>
              <w:widowControl/>
              <w:snapToGrid w:val="0"/>
              <w:spacing w:line="300" w:lineRule="auto"/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25E764" w14:textId="77777777" w:rsidR="00A6396A" w:rsidRPr="00790B3E" w:rsidRDefault="00A6396A" w:rsidP="00A6396A">
            <w:pPr>
              <w:widowControl/>
              <w:snapToGrid w:val="0"/>
              <w:spacing w:line="300" w:lineRule="auto"/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2AC6EF" w14:textId="77777777" w:rsidR="00A6396A" w:rsidRDefault="00A6396A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1EB656" w14:textId="77777777" w:rsidR="00A6396A" w:rsidRPr="00790B3E" w:rsidRDefault="00A6396A" w:rsidP="00A6396A">
            <w:pPr>
              <w:widowControl/>
              <w:snapToGrid w:val="0"/>
              <w:spacing w:line="300" w:lineRule="auto"/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45D04B" w14:textId="133CA522" w:rsidR="00A6396A" w:rsidRPr="006B5D54" w:rsidRDefault="00A6396A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暂无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5498EC" w14:textId="77777777" w:rsidR="00A6396A" w:rsidRDefault="00A6396A" w:rsidP="00A6396A">
            <w:pPr>
              <w:widowControl/>
              <w:snapToGrid w:val="0"/>
              <w:spacing w:line="300" w:lineRule="auto"/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</w:pPr>
          </w:p>
        </w:tc>
      </w:tr>
    </w:tbl>
    <w:p w14:paraId="24B8D2DE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17E4B9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5503639" w14:textId="1DEB4607" w:rsidR="00F03B5C" w:rsidRDefault="00625BB9" w:rsidP="00A6396A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65EA2CAB" w14:textId="1AC9A776" w:rsidR="00A6396A" w:rsidRPr="00A6396A" w:rsidRDefault="00A6396A" w:rsidP="00A6396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90317E">
        <w:t xml:space="preserve"> </w:t>
      </w:r>
      <w:r>
        <w:rPr>
          <w:rFonts w:hint="eastAsia"/>
        </w:rPr>
        <w:t>本次测试结果总体良好。暴露出的问题有两个，均在上方列出，缺陷的严重性并不是很高，建议深入优化地形，避免出现陷阱区域，此外，对后退动作的动画作进一步的调整，使之足够流畅</w:t>
      </w:r>
      <w:r w:rsidR="0090317E">
        <w:rPr>
          <w:rFonts w:hint="eastAsia"/>
        </w:rPr>
        <w:t>。</w:t>
      </w:r>
    </w:p>
    <w:sectPr w:rsidR="00A6396A" w:rsidRPr="00A6396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D9B33" w14:textId="77777777" w:rsidR="00156592" w:rsidRDefault="00156592">
      <w:r>
        <w:separator/>
      </w:r>
    </w:p>
  </w:endnote>
  <w:endnote w:type="continuationSeparator" w:id="0">
    <w:p w14:paraId="7E9BD1D1" w14:textId="77777777" w:rsidR="00156592" w:rsidRDefault="0015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0F6B1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53207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D122E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F4E2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2F8A26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497BB" w14:textId="77777777" w:rsidR="00156592" w:rsidRDefault="00156592">
      <w:r>
        <w:separator/>
      </w:r>
    </w:p>
  </w:footnote>
  <w:footnote w:type="continuationSeparator" w:id="0">
    <w:p w14:paraId="2BED0965" w14:textId="77777777" w:rsidR="00156592" w:rsidRDefault="00156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11C6" w14:textId="77777777" w:rsidR="00D67C01" w:rsidRDefault="00D67C01">
    <w:pPr>
      <w:rPr>
        <w:sz w:val="24"/>
      </w:rPr>
    </w:pPr>
  </w:p>
  <w:p w14:paraId="54E491E0" w14:textId="77777777" w:rsidR="00D67C01" w:rsidRDefault="00D67C01">
    <w:pPr>
      <w:pBdr>
        <w:top w:val="single" w:sz="6" w:space="1" w:color="auto"/>
      </w:pBdr>
      <w:rPr>
        <w:sz w:val="24"/>
      </w:rPr>
    </w:pPr>
  </w:p>
  <w:p w14:paraId="5FBD1A03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49BC48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16D01870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EC86987" w14:textId="77777777" w:rsidTr="00D24DCF">
      <w:tc>
        <w:tcPr>
          <w:tcW w:w="6379" w:type="dxa"/>
        </w:tcPr>
        <w:p w14:paraId="47EA4554" w14:textId="39FB00C3" w:rsidR="00D67C01" w:rsidRDefault="0090317E">
          <w:r>
            <w:rPr>
              <w:rFonts w:ascii="Times New Roman" w:hint="eastAsia"/>
            </w:rPr>
            <w:t>造纸模拟器</w:t>
          </w:r>
        </w:p>
      </w:tc>
      <w:tc>
        <w:tcPr>
          <w:tcW w:w="3179" w:type="dxa"/>
        </w:tcPr>
        <w:p w14:paraId="01727392" w14:textId="6F84CDD4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90317E">
            <w:rPr>
              <w:rFonts w:ascii="Times New Roman" w:hint="eastAsia"/>
            </w:rPr>
            <w:t>.1</w:t>
          </w:r>
          <w:r>
            <w:rPr>
              <w:rFonts w:ascii="Times New Roman"/>
            </w:rPr>
            <w:t>&gt;</w:t>
          </w:r>
        </w:p>
      </w:tc>
    </w:tr>
    <w:tr w:rsidR="00D67C01" w14:paraId="7FD9F73E" w14:textId="77777777" w:rsidTr="00D24DCF">
      <w:tc>
        <w:tcPr>
          <w:tcW w:w="6379" w:type="dxa"/>
        </w:tcPr>
        <w:p w14:paraId="098530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5A04092" w14:textId="22F28B84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90317E">
            <w:rPr>
              <w:rFonts w:ascii="Times New Roman" w:hint="eastAsia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54BC04C5" w14:textId="77777777" w:rsidTr="00D24DCF">
      <w:tc>
        <w:tcPr>
          <w:tcW w:w="9558" w:type="dxa"/>
          <w:gridSpan w:val="2"/>
        </w:tcPr>
        <w:p w14:paraId="67EEF1B8" w14:textId="5A167978" w:rsidR="00D24DCF" w:rsidRDefault="0090317E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No.</w:t>
          </w:r>
          <w:r>
            <w:rPr>
              <w:rFonts w:ascii="Times New Roman"/>
            </w:rPr>
            <w:t>001</w:t>
          </w:r>
        </w:p>
      </w:tc>
    </w:tr>
  </w:tbl>
  <w:p w14:paraId="4C0FED1B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3701C"/>
    <w:rsid w:val="0007478F"/>
    <w:rsid w:val="000B2529"/>
    <w:rsid w:val="000E69A8"/>
    <w:rsid w:val="000F1651"/>
    <w:rsid w:val="000F7F79"/>
    <w:rsid w:val="00131345"/>
    <w:rsid w:val="00150CCE"/>
    <w:rsid w:val="00156592"/>
    <w:rsid w:val="0016113A"/>
    <w:rsid w:val="00162D65"/>
    <w:rsid w:val="001866B9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84F9B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0317E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6396A"/>
    <w:rsid w:val="00A76715"/>
    <w:rsid w:val="00AB65D6"/>
    <w:rsid w:val="00B01E70"/>
    <w:rsid w:val="00B16887"/>
    <w:rsid w:val="00B43E3B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45744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007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546</TotalTime>
  <Pages>6</Pages>
  <Words>450</Words>
  <Characters>2569</Characters>
  <Application>Microsoft Office Word</Application>
  <DocSecurity>0</DocSecurity>
  <Lines>21</Lines>
  <Paragraphs>6</Paragraphs>
  <ScaleCrop>false</ScaleCrop>
  <Company>&lt;SJTU&gt;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安东 戴</cp:lastModifiedBy>
  <cp:revision>66</cp:revision>
  <dcterms:created xsi:type="dcterms:W3CDTF">2014-07-21T08:17:00Z</dcterms:created>
  <dcterms:modified xsi:type="dcterms:W3CDTF">2019-07-08T08:31:00Z</dcterms:modified>
</cp:coreProperties>
</file>