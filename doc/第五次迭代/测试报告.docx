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F093D" w14:textId="77777777" w:rsidR="00EA2ADF" w:rsidRPr="00E204BB" w:rsidRDefault="00EA2ADF" w:rsidP="00EA2ADF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造纸模拟器</w:t>
      </w:r>
    </w:p>
    <w:p w14:paraId="121249D2" w14:textId="77777777" w:rsidR="00EA2ADF" w:rsidRDefault="00EA2ADF" w:rsidP="00EA2ADF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62A6BCE7" w14:textId="77777777" w:rsidR="00EA2ADF" w:rsidRDefault="00EA2ADF" w:rsidP="00EA2ADF">
      <w:pPr>
        <w:pStyle w:val="a4"/>
        <w:jc w:val="right"/>
        <w:rPr>
          <w:sz w:val="28"/>
        </w:rPr>
      </w:pPr>
    </w:p>
    <w:p w14:paraId="31A9CBED" w14:textId="77777777" w:rsidR="00EA2ADF" w:rsidRDefault="00EA2ADF" w:rsidP="00EA2AD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.5&gt;</w:t>
      </w:r>
    </w:p>
    <w:p w14:paraId="5A010D0D" w14:textId="77777777" w:rsidR="00EA2ADF" w:rsidRDefault="00EA2ADF" w:rsidP="00EA2ADF">
      <w:pPr>
        <w:pStyle w:val="a4"/>
        <w:rPr>
          <w:sz w:val="28"/>
        </w:rPr>
      </w:pPr>
    </w:p>
    <w:p w14:paraId="755E9046" w14:textId="77777777" w:rsidR="00EA2ADF" w:rsidRPr="00181FB1" w:rsidRDefault="00EA2ADF" w:rsidP="00EA2ADF">
      <w:pPr>
        <w:sectPr w:rsidR="00EA2ADF" w:rsidRPr="00181FB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7D1C47E" w14:textId="77777777" w:rsidR="00EA2ADF" w:rsidRDefault="00EA2ADF" w:rsidP="00EA2AD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A2ADF" w14:paraId="599B40C3" w14:textId="77777777" w:rsidTr="00721C92">
        <w:tc>
          <w:tcPr>
            <w:tcW w:w="2304" w:type="dxa"/>
          </w:tcPr>
          <w:p w14:paraId="556BE160" w14:textId="77777777" w:rsidR="00EA2ADF" w:rsidRDefault="00EA2ADF" w:rsidP="00721C9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6B20448" w14:textId="77777777" w:rsidR="00EA2ADF" w:rsidRDefault="00EA2ADF" w:rsidP="00721C9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65B00EC" w14:textId="77777777" w:rsidR="00EA2ADF" w:rsidRDefault="00EA2ADF" w:rsidP="00721C9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C3F0B24" w14:textId="77777777" w:rsidR="00EA2ADF" w:rsidRDefault="00EA2ADF" w:rsidP="00721C9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A2ADF" w14:paraId="537A89C0" w14:textId="77777777" w:rsidTr="00721C92">
        <w:tc>
          <w:tcPr>
            <w:tcW w:w="2304" w:type="dxa"/>
          </w:tcPr>
          <w:p w14:paraId="34106D21" w14:textId="77777777" w:rsidR="00EA2ADF" w:rsidRDefault="00EA2ADF" w:rsidP="00721C9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537613A" w14:textId="77777777" w:rsidR="00EA2ADF" w:rsidRDefault="00EA2ADF" w:rsidP="00721C9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6899F0E5" w14:textId="77777777" w:rsidR="00EA2ADF" w:rsidRDefault="00EA2ADF" w:rsidP="00721C92">
            <w:pPr>
              <w:pStyle w:val="Tabletext"/>
            </w:pPr>
            <w:r>
              <w:rPr>
                <w:rFonts w:hint="eastAsia"/>
              </w:rPr>
              <w:t>第一次迭代</w:t>
            </w:r>
          </w:p>
        </w:tc>
        <w:tc>
          <w:tcPr>
            <w:tcW w:w="2304" w:type="dxa"/>
          </w:tcPr>
          <w:p w14:paraId="74BB60B9" w14:textId="77777777" w:rsidR="00EA2ADF" w:rsidRDefault="00EA2ADF" w:rsidP="00721C92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  <w:tr w:rsidR="00EA2ADF" w14:paraId="0EA82682" w14:textId="77777777" w:rsidTr="00721C92">
        <w:tc>
          <w:tcPr>
            <w:tcW w:w="2304" w:type="dxa"/>
          </w:tcPr>
          <w:p w14:paraId="1F035DFF" w14:textId="77777777" w:rsidR="00EA2ADF" w:rsidRDefault="00EA2ADF" w:rsidP="00721C9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F39D1E8" w14:textId="77777777" w:rsidR="00EA2ADF" w:rsidRDefault="00EA2ADF" w:rsidP="00721C9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2&gt;</w:t>
            </w:r>
          </w:p>
        </w:tc>
        <w:tc>
          <w:tcPr>
            <w:tcW w:w="3744" w:type="dxa"/>
          </w:tcPr>
          <w:p w14:paraId="48369C0E" w14:textId="77777777" w:rsidR="00EA2ADF" w:rsidRDefault="00EA2ADF" w:rsidP="00721C92">
            <w:pPr>
              <w:pStyle w:val="Tabletext"/>
            </w:pPr>
            <w:r>
              <w:rPr>
                <w:rFonts w:hint="eastAsia"/>
              </w:rPr>
              <w:t>第二次迭代</w:t>
            </w:r>
          </w:p>
        </w:tc>
        <w:tc>
          <w:tcPr>
            <w:tcW w:w="2304" w:type="dxa"/>
          </w:tcPr>
          <w:p w14:paraId="720D98B4" w14:textId="77777777" w:rsidR="00EA2ADF" w:rsidRDefault="00EA2ADF" w:rsidP="00721C92">
            <w:pPr>
              <w:pStyle w:val="Tabletext"/>
            </w:pPr>
            <w:proofErr w:type="gramStart"/>
            <w:r>
              <w:rPr>
                <w:rFonts w:hint="eastAsia"/>
              </w:rPr>
              <w:t>李思洋</w:t>
            </w:r>
            <w:proofErr w:type="gramEnd"/>
          </w:p>
        </w:tc>
      </w:tr>
      <w:tr w:rsidR="00EA2ADF" w14:paraId="6C4FA7F0" w14:textId="77777777" w:rsidTr="00721C92">
        <w:tc>
          <w:tcPr>
            <w:tcW w:w="2304" w:type="dxa"/>
          </w:tcPr>
          <w:p w14:paraId="63D9F91B" w14:textId="77777777" w:rsidR="00EA2ADF" w:rsidRDefault="00EA2ADF" w:rsidP="00721C9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C365D45" w14:textId="77777777" w:rsidR="00EA2ADF" w:rsidRDefault="00EA2ADF" w:rsidP="00721C9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3&gt;</w:t>
            </w:r>
          </w:p>
        </w:tc>
        <w:tc>
          <w:tcPr>
            <w:tcW w:w="3744" w:type="dxa"/>
          </w:tcPr>
          <w:p w14:paraId="0CA4FF74" w14:textId="77777777" w:rsidR="00EA2ADF" w:rsidRDefault="00EA2ADF" w:rsidP="00721C92">
            <w:pPr>
              <w:pStyle w:val="Tabletext"/>
            </w:pPr>
            <w:r>
              <w:rPr>
                <w:rFonts w:hint="eastAsia"/>
              </w:rPr>
              <w:t>第三次迭代</w:t>
            </w:r>
          </w:p>
        </w:tc>
        <w:tc>
          <w:tcPr>
            <w:tcW w:w="2304" w:type="dxa"/>
          </w:tcPr>
          <w:p w14:paraId="30E8C162" w14:textId="77777777" w:rsidR="00EA2ADF" w:rsidRDefault="00EA2ADF" w:rsidP="00721C92">
            <w:pPr>
              <w:pStyle w:val="Tabletext"/>
            </w:pPr>
            <w:proofErr w:type="gramStart"/>
            <w:r>
              <w:rPr>
                <w:rFonts w:hint="eastAsia"/>
              </w:rPr>
              <w:t>李思洋</w:t>
            </w:r>
            <w:proofErr w:type="gramEnd"/>
          </w:p>
        </w:tc>
      </w:tr>
      <w:tr w:rsidR="00EA2ADF" w14:paraId="21B7E23B" w14:textId="77777777" w:rsidTr="00721C92">
        <w:tc>
          <w:tcPr>
            <w:tcW w:w="2304" w:type="dxa"/>
          </w:tcPr>
          <w:p w14:paraId="46EA8C23" w14:textId="77777777" w:rsidR="00EA2ADF" w:rsidRDefault="00EA2ADF" w:rsidP="00721C9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</w:t>
            </w:r>
            <w:r>
              <w:rPr>
                <w:rFonts w:hint="eastAsia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F0EEE90" w14:textId="77777777" w:rsidR="00EA2ADF" w:rsidRDefault="00EA2ADF" w:rsidP="00721C9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6AE2C79A" w14:textId="77777777" w:rsidR="00EA2ADF" w:rsidRDefault="00EA2ADF" w:rsidP="00721C92">
            <w:pPr>
              <w:pStyle w:val="Tabletext"/>
            </w:pPr>
            <w:r>
              <w:rPr>
                <w:rFonts w:hint="eastAsia"/>
              </w:rPr>
              <w:t>第四次迭代</w:t>
            </w:r>
          </w:p>
        </w:tc>
        <w:tc>
          <w:tcPr>
            <w:tcW w:w="2304" w:type="dxa"/>
          </w:tcPr>
          <w:p w14:paraId="19104F1E" w14:textId="77777777" w:rsidR="00EA2ADF" w:rsidRDefault="00EA2ADF" w:rsidP="00721C92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  <w:tr w:rsidR="00EA2ADF" w14:paraId="078C948E" w14:textId="77777777" w:rsidTr="00721C92">
        <w:tc>
          <w:tcPr>
            <w:tcW w:w="2304" w:type="dxa"/>
          </w:tcPr>
          <w:p w14:paraId="266EAAFB" w14:textId="77777777" w:rsidR="00EA2ADF" w:rsidRDefault="00EA2ADF" w:rsidP="00721C92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&lt;2/8/</w:t>
            </w:r>
            <w:r w:rsidRPr="004775CB">
              <w:rPr>
                <w:rFonts w:ascii="Times New Roman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EA225D6" w14:textId="77777777" w:rsidR="00EA2ADF" w:rsidRDefault="00EA2ADF" w:rsidP="00721C92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/>
              </w:rPr>
              <w:t>0.5&gt;</w:t>
            </w:r>
          </w:p>
        </w:tc>
        <w:tc>
          <w:tcPr>
            <w:tcW w:w="3744" w:type="dxa"/>
          </w:tcPr>
          <w:p w14:paraId="2D928DF6" w14:textId="77777777" w:rsidR="00EA2ADF" w:rsidRDefault="00EA2ADF" w:rsidP="00721C92">
            <w:pPr>
              <w:pStyle w:val="Tabletext"/>
            </w:pPr>
            <w:r>
              <w:rPr>
                <w:rFonts w:hint="eastAsia"/>
              </w:rPr>
              <w:t>第五次迭代</w:t>
            </w:r>
          </w:p>
        </w:tc>
        <w:tc>
          <w:tcPr>
            <w:tcW w:w="2304" w:type="dxa"/>
          </w:tcPr>
          <w:p w14:paraId="6A5CDCB9" w14:textId="77777777" w:rsidR="00EA2ADF" w:rsidRDefault="00EA2ADF" w:rsidP="00721C92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</w:tbl>
    <w:p w14:paraId="372BBBEA" w14:textId="77777777" w:rsidR="00EA2ADF" w:rsidRDefault="00EA2ADF" w:rsidP="00EA2ADF"/>
    <w:p w14:paraId="23D4DFEB" w14:textId="77777777" w:rsidR="00EA2ADF" w:rsidRDefault="00EA2ADF" w:rsidP="00EA2AD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89F0107" w14:textId="77777777" w:rsidR="00EA2ADF" w:rsidRDefault="00EA2ADF" w:rsidP="00EA2A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F74E65" w14:textId="77777777" w:rsidR="00EA2ADF" w:rsidRDefault="00EA2ADF" w:rsidP="00EA2A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876544" w14:textId="77777777" w:rsidR="00EA2ADF" w:rsidRDefault="00EA2ADF" w:rsidP="00EA2A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449CC0" w14:textId="77777777" w:rsidR="00EA2ADF" w:rsidRDefault="00EA2ADF" w:rsidP="00EA2A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3E2A52" w14:textId="77777777" w:rsidR="00EA2ADF" w:rsidRDefault="00EA2ADF" w:rsidP="00EA2A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EA6AF3" w14:textId="77777777" w:rsidR="00EA2ADF" w:rsidRDefault="00EA2ADF" w:rsidP="00EA2A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15BA20" w14:textId="77777777" w:rsidR="00EA2ADF" w:rsidRDefault="00EA2ADF" w:rsidP="00EA2A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925343" w14:textId="77777777" w:rsidR="00EA2ADF" w:rsidRDefault="00EA2ADF" w:rsidP="00EA2A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9111EC" w14:textId="77777777" w:rsidR="00EA2ADF" w:rsidRDefault="00EA2ADF" w:rsidP="00EA2A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6969BD" w14:textId="77777777" w:rsidR="00EA2ADF" w:rsidRDefault="00EA2ADF" w:rsidP="00EA2A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0A8428" w14:textId="77777777" w:rsidR="00EA2ADF" w:rsidRDefault="00EA2ADF" w:rsidP="00EA2A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7C95D2" w14:textId="77777777" w:rsidR="00EA2ADF" w:rsidRDefault="00EA2ADF" w:rsidP="00EA2A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8C8855" w14:textId="77777777" w:rsidR="00EA2ADF" w:rsidRDefault="00EA2ADF" w:rsidP="00EA2A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57060F" w14:textId="77777777" w:rsidR="00EA2ADF" w:rsidRDefault="00EA2ADF" w:rsidP="00EA2A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905DD7" w14:textId="77777777" w:rsidR="00EA2ADF" w:rsidRDefault="00EA2ADF" w:rsidP="00EA2A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6CECA0" w14:textId="77777777" w:rsidR="00EA2ADF" w:rsidRDefault="00EA2ADF" w:rsidP="00EA2AD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BBEA924" w14:textId="77777777" w:rsidR="00EA2ADF" w:rsidRDefault="00EA2ADF" w:rsidP="00EA2ADF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4C6B9CF3" w14:textId="77777777" w:rsidR="00EA2ADF" w:rsidRDefault="00EA2ADF" w:rsidP="00EA2ADF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5770EC12" w14:textId="77777777" w:rsidR="00EA2ADF" w:rsidRPr="00684F9B" w:rsidRDefault="00EA2ADF" w:rsidP="00EA2ADF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发现软件的错误，从而保证软件的质量。</w:t>
      </w:r>
    </w:p>
    <w:p w14:paraId="221D478E" w14:textId="77777777" w:rsidR="00EA2ADF" w:rsidRDefault="00EA2ADF" w:rsidP="00EA2ADF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584EE455" w14:textId="77777777" w:rsidR="00EA2ADF" w:rsidRPr="00684F9B" w:rsidRDefault="00EA2ADF" w:rsidP="00EA2ADF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造纸模拟器的第四次迭代版本</w:t>
      </w:r>
    </w:p>
    <w:p w14:paraId="659A713C" w14:textId="77777777" w:rsidR="00EA2ADF" w:rsidRDefault="00EA2ADF" w:rsidP="00EA2ADF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70F6FB43" w14:textId="77777777" w:rsidR="00EA2ADF" w:rsidRPr="00684F9B" w:rsidRDefault="00EA2ADF" w:rsidP="00EA2ADF">
      <w:r>
        <w:t xml:space="preserve">         U</w:t>
      </w:r>
      <w:r>
        <w:rPr>
          <w:rFonts w:hint="eastAsia"/>
        </w:rPr>
        <w:t>nity3d：一款制作游戏的引擎</w:t>
      </w:r>
    </w:p>
    <w:p w14:paraId="4E122BD4" w14:textId="77777777" w:rsidR="00EA2ADF" w:rsidRDefault="00EA2ADF" w:rsidP="00EA2ADF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VR：虚拟现实技术</w:t>
      </w:r>
    </w:p>
    <w:p w14:paraId="2A2852D6" w14:textId="77777777" w:rsidR="00EA2ADF" w:rsidRDefault="00EA2ADF" w:rsidP="00EA2ADF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模型：在unity3d软件中作为可以被操作的对象的存在</w:t>
      </w:r>
    </w:p>
    <w:p w14:paraId="67FEA804" w14:textId="77777777" w:rsidR="00EA2ADF" w:rsidRDefault="00EA2ADF" w:rsidP="00EA2ADF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C#：一种脚本语言</w:t>
      </w:r>
    </w:p>
    <w:p w14:paraId="2F809E36" w14:textId="77777777" w:rsidR="00EA2ADF" w:rsidRPr="00684F9B" w:rsidRDefault="00EA2ADF" w:rsidP="00EA2ADF">
      <w:r>
        <w:rPr>
          <w:rFonts w:hint="eastAsia"/>
        </w:rPr>
        <w:t xml:space="preserve"> </w:t>
      </w:r>
      <w:r>
        <w:t xml:space="preserve">        </w:t>
      </w:r>
    </w:p>
    <w:p w14:paraId="744241A6" w14:textId="77777777" w:rsidR="00EA2ADF" w:rsidRDefault="00EA2ADF" w:rsidP="00EA2ADF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2CDD7AD0" w14:textId="77777777" w:rsidR="00EA2ADF" w:rsidRPr="00684F9B" w:rsidRDefault="00EA2ADF" w:rsidP="00EA2ADF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《造纸模拟器软件需求规约》，《造纸模拟器迭代报告》</w:t>
      </w:r>
    </w:p>
    <w:p w14:paraId="47BD3AA1" w14:textId="77777777" w:rsidR="00EA2ADF" w:rsidRDefault="00EA2ADF" w:rsidP="00EA2ADF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417F0DC0" w14:textId="77777777" w:rsidR="00EA2ADF" w:rsidRPr="00684F9B" w:rsidRDefault="00EA2ADF" w:rsidP="00EA2ADF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这篇文档针对第四次迭代的内容及所完成的功能进行测试，由于游戏软件比较特殊，不能采用常规的测试方法，所以使用人工方法对功能及可能出现的问题进行测试。</w:t>
      </w:r>
    </w:p>
    <w:p w14:paraId="423F61BB" w14:textId="77777777" w:rsidR="00EA2ADF" w:rsidRDefault="00EA2ADF" w:rsidP="00EA2ADF">
      <w:pPr>
        <w:pStyle w:val="1"/>
      </w:pPr>
      <w:bookmarkStart w:id="6" w:name="_Toc393891304"/>
      <w:r>
        <w:rPr>
          <w:rFonts w:hint="eastAsia"/>
        </w:rPr>
        <w:t>测试概要</w:t>
      </w:r>
      <w:bookmarkEnd w:id="6"/>
    </w:p>
    <w:p w14:paraId="14951AC1" w14:textId="77777777" w:rsidR="00EA2ADF" w:rsidRPr="00B43E3B" w:rsidRDefault="00EA2ADF" w:rsidP="00EA2ADF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2019年</w:t>
      </w:r>
      <w:r>
        <w:t>8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日上午由李徐礼杰，戴安东测试并由戴安东撰写报告。测试方法是直接运行可执行程序，手动移动人物检验是否符合测试报告里的功能，以及对潜在的bug进行排查。</w:t>
      </w:r>
    </w:p>
    <w:p w14:paraId="37300D18" w14:textId="77777777" w:rsidR="00EA2ADF" w:rsidRDefault="00EA2ADF" w:rsidP="00EA2ADF">
      <w:pPr>
        <w:pStyle w:val="1"/>
      </w:pPr>
      <w:bookmarkStart w:id="7" w:name="_Toc393891305"/>
      <w:r>
        <w:rPr>
          <w:rFonts w:hint="eastAsia"/>
        </w:rPr>
        <w:t>测试环境</w:t>
      </w:r>
      <w:bookmarkStart w:id="8" w:name="_Toc393891306"/>
      <w:bookmarkEnd w:id="7"/>
    </w:p>
    <w:p w14:paraId="49732749" w14:textId="77777777" w:rsidR="00EA2ADF" w:rsidRDefault="00EA2ADF" w:rsidP="00EA2AD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系统：w</w:t>
      </w:r>
      <w:r>
        <w:t>indow 10</w:t>
      </w:r>
      <w:r>
        <w:rPr>
          <w:rFonts w:hint="eastAsia"/>
        </w:rPr>
        <w:t>家庭中文版 version:1809</w:t>
      </w:r>
    </w:p>
    <w:p w14:paraId="61B705FE" w14:textId="77777777" w:rsidR="00EA2ADF" w:rsidRDefault="00EA2ADF" w:rsidP="00EA2AD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处理器：Intel</w:t>
      </w:r>
      <w:r>
        <w:t>®</w:t>
      </w:r>
      <w:r>
        <w:t>Core</w:t>
      </w:r>
      <w:r>
        <w:t>™</w:t>
      </w:r>
      <w:r>
        <w:t>i7-8750H CPU @ 2.20GHz 2.21 GHz</w:t>
      </w:r>
    </w:p>
    <w:p w14:paraId="456DBF62" w14:textId="77777777" w:rsidR="00EA2ADF" w:rsidRDefault="00EA2ADF" w:rsidP="00EA2AD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内存:</w:t>
      </w:r>
      <w:r>
        <w:t>8GB</w:t>
      </w:r>
    </w:p>
    <w:p w14:paraId="1E53F1D6" w14:textId="77777777" w:rsidR="00EA2ADF" w:rsidRDefault="00EA2ADF" w:rsidP="00EA2AD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显卡：N</w:t>
      </w:r>
      <w:r>
        <w:t>VIDIA RTX 2060</w:t>
      </w:r>
    </w:p>
    <w:p w14:paraId="1571736A" w14:textId="77777777" w:rsidR="00EA2ADF" w:rsidRPr="00B43E3B" w:rsidRDefault="00EA2ADF" w:rsidP="00EA2ADF">
      <w:r>
        <w:rPr>
          <w:rFonts w:hint="eastAsia"/>
        </w:rPr>
        <w:t xml:space="preserve"> </w:t>
      </w:r>
      <w:r>
        <w:t xml:space="preserve">             </w:t>
      </w:r>
    </w:p>
    <w:p w14:paraId="3C6566BA" w14:textId="77777777" w:rsidR="00EA2ADF" w:rsidRDefault="00EA2ADF" w:rsidP="00EA2ADF">
      <w:pPr>
        <w:pStyle w:val="1"/>
      </w:pPr>
      <w:r>
        <w:rPr>
          <w:rFonts w:hint="eastAsia"/>
        </w:rPr>
        <w:t>测试结果及分析</w:t>
      </w:r>
      <w:bookmarkEnd w:id="8"/>
    </w:p>
    <w:p w14:paraId="1922B069" w14:textId="77777777" w:rsidR="00EA2ADF" w:rsidRPr="00562AE3" w:rsidRDefault="00EA2ADF" w:rsidP="00EA2ADF">
      <w:pPr>
        <w:pStyle w:val="2"/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需求覆盖率及缺陷分布</w:t>
      </w:r>
      <w:bookmarkEnd w:id="9"/>
    </w:p>
    <w:p w14:paraId="62D66085" w14:textId="77777777" w:rsidR="00EA2ADF" w:rsidRDefault="00EA2ADF" w:rsidP="00EA2AD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541A6E1" w14:textId="77777777" w:rsidR="00EA2ADF" w:rsidRDefault="00EA2ADF" w:rsidP="00EA2AD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2ABFA67" w14:textId="77777777" w:rsidR="00EA2ADF" w:rsidRDefault="00EA2ADF" w:rsidP="00EA2AD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AB21424" w14:textId="77777777" w:rsidR="00EA2ADF" w:rsidRDefault="00EA2ADF" w:rsidP="00EA2AD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CBB70F0" w14:textId="77777777" w:rsidR="00EA2ADF" w:rsidRDefault="00EA2ADF" w:rsidP="00EA2AD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DE86216" w14:textId="77777777" w:rsidR="00EA2ADF" w:rsidRDefault="00EA2ADF" w:rsidP="00EA2AD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70790A1" w14:textId="77777777" w:rsidR="00EA2ADF" w:rsidRDefault="00EA2ADF" w:rsidP="00EA2AD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8443186" w14:textId="77777777" w:rsidR="00EA2ADF" w:rsidRDefault="00EA2ADF" w:rsidP="00EA2AD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B2CD4FF" w14:textId="77777777" w:rsidR="00EA2ADF" w:rsidRDefault="00EA2ADF" w:rsidP="00EA2AD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1F40305" w14:textId="77777777" w:rsidR="00EA2ADF" w:rsidRPr="00BC2634" w:rsidRDefault="00EA2ADF" w:rsidP="00EA2AD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0065" w:type="dxa"/>
        <w:tblInd w:w="-5" w:type="dxa"/>
        <w:tblLook w:val="04A0" w:firstRow="1" w:lastRow="0" w:firstColumn="1" w:lastColumn="0" w:noHBand="0" w:noVBand="1"/>
      </w:tblPr>
      <w:tblGrid>
        <w:gridCol w:w="901"/>
        <w:gridCol w:w="2547"/>
        <w:gridCol w:w="888"/>
        <w:gridCol w:w="1045"/>
        <w:gridCol w:w="999"/>
        <w:gridCol w:w="1003"/>
        <w:gridCol w:w="2682"/>
      </w:tblGrid>
      <w:tr w:rsidR="00EA2ADF" w14:paraId="3A8BEC75" w14:textId="77777777" w:rsidTr="00721C92">
        <w:tc>
          <w:tcPr>
            <w:tcW w:w="3448" w:type="dxa"/>
            <w:gridSpan w:val="2"/>
            <w:shd w:val="clear" w:color="auto" w:fill="E7E6E6" w:themeFill="background2"/>
          </w:tcPr>
          <w:p w14:paraId="29249C20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888" w:type="dxa"/>
            <w:shd w:val="clear" w:color="auto" w:fill="E7E6E6" w:themeFill="background2"/>
          </w:tcPr>
          <w:p w14:paraId="7C865223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4809F2BD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045" w:type="dxa"/>
            <w:shd w:val="clear" w:color="auto" w:fill="E7E6E6" w:themeFill="background2"/>
          </w:tcPr>
          <w:p w14:paraId="40B21766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0B387CA0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99" w:type="dxa"/>
            <w:shd w:val="clear" w:color="auto" w:fill="E7E6E6" w:themeFill="background2"/>
          </w:tcPr>
          <w:p w14:paraId="1111AE11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003" w:type="dxa"/>
            <w:shd w:val="clear" w:color="auto" w:fill="E7E6E6" w:themeFill="background2"/>
          </w:tcPr>
          <w:p w14:paraId="6E4F6E88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2682" w:type="dxa"/>
            <w:shd w:val="clear" w:color="auto" w:fill="E7E6E6" w:themeFill="background2"/>
          </w:tcPr>
          <w:p w14:paraId="7850459F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  <w:bookmarkStart w:id="10" w:name="_GoBack"/>
            <w:bookmarkEnd w:id="10"/>
          </w:p>
        </w:tc>
      </w:tr>
      <w:tr w:rsidR="00EA2ADF" w14:paraId="1B745C37" w14:textId="77777777" w:rsidTr="00721C92">
        <w:tc>
          <w:tcPr>
            <w:tcW w:w="901" w:type="dxa"/>
            <w:vMerge w:val="restart"/>
          </w:tcPr>
          <w:p w14:paraId="24FB1C8C" w14:textId="77777777" w:rsidR="00EA2ADF" w:rsidRPr="0021078E" w:rsidRDefault="00EA2ADF" w:rsidP="00721C92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547" w:type="dxa"/>
          </w:tcPr>
          <w:p w14:paraId="5082EABE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登陆联机服务器</w:t>
            </w:r>
          </w:p>
        </w:tc>
        <w:tc>
          <w:tcPr>
            <w:tcW w:w="888" w:type="dxa"/>
          </w:tcPr>
          <w:p w14:paraId="49746A97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045" w:type="dxa"/>
          </w:tcPr>
          <w:p w14:paraId="122A0E75" w14:textId="77777777" w:rsidR="00EA2ADF" w:rsidRPr="00317F46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99" w:type="dxa"/>
          </w:tcPr>
          <w:p w14:paraId="72794BAF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03" w:type="dxa"/>
          </w:tcPr>
          <w:p w14:paraId="325966B8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5%</w:t>
            </w:r>
          </w:p>
        </w:tc>
        <w:tc>
          <w:tcPr>
            <w:tcW w:w="2682" w:type="dxa"/>
          </w:tcPr>
          <w:p w14:paraId="2AC67B49" w14:textId="77777777" w:rsidR="00EA2ADF" w:rsidRDefault="00EA2ADF" w:rsidP="00721C92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网络状况不好时，联机服务器无法登入</w:t>
            </w:r>
          </w:p>
        </w:tc>
      </w:tr>
      <w:tr w:rsidR="00EA2ADF" w14:paraId="488387EE" w14:textId="77777777" w:rsidTr="00721C92">
        <w:tc>
          <w:tcPr>
            <w:tcW w:w="901" w:type="dxa"/>
            <w:vMerge/>
          </w:tcPr>
          <w:p w14:paraId="5A026266" w14:textId="77777777" w:rsidR="00EA2ADF" w:rsidRPr="0021078E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547" w:type="dxa"/>
          </w:tcPr>
          <w:p w14:paraId="2885DAA4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加入同一个房间</w:t>
            </w:r>
          </w:p>
        </w:tc>
        <w:tc>
          <w:tcPr>
            <w:tcW w:w="888" w:type="dxa"/>
          </w:tcPr>
          <w:p w14:paraId="32219B86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045" w:type="dxa"/>
          </w:tcPr>
          <w:p w14:paraId="4E582444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99" w:type="dxa"/>
          </w:tcPr>
          <w:p w14:paraId="26743493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5311A625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671FC2DD" w14:textId="77777777" w:rsidR="00EA2ADF" w:rsidRDefault="00EA2ADF" w:rsidP="00721C92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能够轻松加入房间</w:t>
            </w:r>
          </w:p>
        </w:tc>
      </w:tr>
      <w:tr w:rsidR="00EA2ADF" w14:paraId="365A9916" w14:textId="77777777" w:rsidTr="00721C92">
        <w:tc>
          <w:tcPr>
            <w:tcW w:w="901" w:type="dxa"/>
            <w:vMerge/>
          </w:tcPr>
          <w:p w14:paraId="790281A9" w14:textId="77777777" w:rsidR="00EA2ADF" w:rsidRPr="0021078E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547" w:type="dxa"/>
          </w:tcPr>
          <w:p w14:paraId="7035262E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共享游戏内视图</w:t>
            </w:r>
          </w:p>
        </w:tc>
        <w:tc>
          <w:tcPr>
            <w:tcW w:w="888" w:type="dxa"/>
          </w:tcPr>
          <w:p w14:paraId="4206A13B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045" w:type="dxa"/>
          </w:tcPr>
          <w:p w14:paraId="13642B47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99" w:type="dxa"/>
          </w:tcPr>
          <w:p w14:paraId="04DD0A47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2EE00436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4%</w:t>
            </w:r>
          </w:p>
        </w:tc>
        <w:tc>
          <w:tcPr>
            <w:tcW w:w="2682" w:type="dxa"/>
          </w:tcPr>
          <w:p w14:paraId="630E4ADB" w14:textId="77777777" w:rsidR="00EA2ADF" w:rsidRDefault="00EA2ADF" w:rsidP="00721C92">
            <w:pPr>
              <w:spacing w:after="120"/>
              <w:rPr>
                <w:rFonts w:ascii="Times New Roman"/>
                <w:snapToGrid/>
              </w:rPr>
            </w:pPr>
            <w:proofErr w:type="gramStart"/>
            <w:r>
              <w:rPr>
                <w:rFonts w:ascii="Times New Roman" w:hint="eastAsia"/>
                <w:snapToGrid/>
              </w:rPr>
              <w:t>舂臼无法</w:t>
            </w:r>
            <w:proofErr w:type="gramEnd"/>
            <w:r>
              <w:rPr>
                <w:rFonts w:ascii="Times New Roman" w:hint="eastAsia"/>
                <w:snapToGrid/>
              </w:rPr>
              <w:t>共享视图</w:t>
            </w:r>
          </w:p>
        </w:tc>
      </w:tr>
      <w:tr w:rsidR="00EA2ADF" w14:paraId="62AA1A3C" w14:textId="77777777" w:rsidTr="00721C92">
        <w:tc>
          <w:tcPr>
            <w:tcW w:w="901" w:type="dxa"/>
            <w:vMerge/>
          </w:tcPr>
          <w:p w14:paraId="4CAFBF8D" w14:textId="77777777" w:rsidR="00EA2ADF" w:rsidRPr="0021078E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547" w:type="dxa"/>
          </w:tcPr>
          <w:p w14:paraId="0D5466E8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共享局内效果</w:t>
            </w:r>
          </w:p>
        </w:tc>
        <w:tc>
          <w:tcPr>
            <w:tcW w:w="888" w:type="dxa"/>
          </w:tcPr>
          <w:p w14:paraId="79FC8E38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045" w:type="dxa"/>
          </w:tcPr>
          <w:p w14:paraId="68E90688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99" w:type="dxa"/>
          </w:tcPr>
          <w:p w14:paraId="4EAC89EA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4C33AF2C" w14:textId="77777777" w:rsidR="00EA2ADF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75D40AAA" w14:textId="77777777" w:rsidR="00EA2ADF" w:rsidRDefault="00EA2ADF" w:rsidP="00721C92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基本功能效果均可看见</w:t>
            </w:r>
          </w:p>
        </w:tc>
      </w:tr>
      <w:tr w:rsidR="00EA2ADF" w14:paraId="54CB44C9" w14:textId="77777777" w:rsidTr="00721C92">
        <w:tc>
          <w:tcPr>
            <w:tcW w:w="901" w:type="dxa"/>
            <w:vMerge/>
          </w:tcPr>
          <w:p w14:paraId="32BD6104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63F9B8A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888" w:type="dxa"/>
          </w:tcPr>
          <w:p w14:paraId="713EC2BD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045" w:type="dxa"/>
          </w:tcPr>
          <w:p w14:paraId="0FC1C30D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17647CE7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003" w:type="dxa"/>
          </w:tcPr>
          <w:p w14:paraId="05185FB8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.</w:t>
            </w:r>
            <w:r>
              <w:rPr>
                <w:rFonts w:ascii="Times New Roman"/>
                <w:snapToGrid/>
              </w:rPr>
              <w:t>9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131CD95B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联机测试比较成功，第五次迭代所有功能均被覆盖</w:t>
            </w:r>
          </w:p>
        </w:tc>
      </w:tr>
      <w:tr w:rsidR="00EA2ADF" w14:paraId="613B5C2C" w14:textId="77777777" w:rsidTr="00721C92">
        <w:tc>
          <w:tcPr>
            <w:tcW w:w="901" w:type="dxa"/>
            <w:vMerge w:val="restart"/>
          </w:tcPr>
          <w:p w14:paraId="151AACDD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B664598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D88B19B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547" w:type="dxa"/>
          </w:tcPr>
          <w:p w14:paraId="60127BE5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888" w:type="dxa"/>
          </w:tcPr>
          <w:p w14:paraId="4027F24F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20</w:t>
            </w:r>
          </w:p>
        </w:tc>
        <w:tc>
          <w:tcPr>
            <w:tcW w:w="1045" w:type="dxa"/>
          </w:tcPr>
          <w:p w14:paraId="57878CAD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062CA9BC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7A783F73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2271AC8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在</w:t>
            </w:r>
            <w:r>
              <w:rPr>
                <w:rFonts w:ascii="Times New Roman" w:hint="eastAsia"/>
                <w:snapToGrid/>
              </w:rPr>
              <w:t>90%</w:t>
            </w:r>
            <w:r>
              <w:rPr>
                <w:rFonts w:ascii="Times New Roman" w:hint="eastAsia"/>
                <w:snapToGrid/>
              </w:rPr>
              <w:t>的情况下，按钮响应时间不超过</w:t>
            </w: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s</w:t>
            </w:r>
            <w:r>
              <w:rPr>
                <w:rFonts w:ascii="Times New Roman" w:hint="eastAsia"/>
                <w:snapToGrid/>
              </w:rPr>
              <w:t>，利用</w:t>
            </w:r>
            <w:proofErr w:type="gramStart"/>
            <w:r>
              <w:rPr>
                <w:rFonts w:ascii="Times New Roman" w:hint="eastAsia"/>
                <w:snapToGrid/>
              </w:rPr>
              <w:t>瞬移解决</w:t>
            </w:r>
            <w:proofErr w:type="gramEnd"/>
            <w:r>
              <w:rPr>
                <w:rFonts w:ascii="Times New Roman" w:hint="eastAsia"/>
                <w:snapToGrid/>
              </w:rPr>
              <w:t>眩晕</w:t>
            </w:r>
            <w:r w:rsidRPr="00BF11EB">
              <w:rPr>
                <w:rFonts w:ascii="Times New Roman"/>
                <w:snapToGrid/>
              </w:rPr>
              <w:t xml:space="preserve"> </w:t>
            </w:r>
          </w:p>
        </w:tc>
      </w:tr>
      <w:tr w:rsidR="00EA2ADF" w14:paraId="24FE5556" w14:textId="77777777" w:rsidTr="00721C92">
        <w:tc>
          <w:tcPr>
            <w:tcW w:w="901" w:type="dxa"/>
            <w:vMerge/>
          </w:tcPr>
          <w:p w14:paraId="3D4BE504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39DACE9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888" w:type="dxa"/>
          </w:tcPr>
          <w:p w14:paraId="72FF340B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40</w:t>
            </w:r>
          </w:p>
        </w:tc>
        <w:tc>
          <w:tcPr>
            <w:tcW w:w="1045" w:type="dxa"/>
          </w:tcPr>
          <w:p w14:paraId="437C7C30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99" w:type="dxa"/>
          </w:tcPr>
          <w:p w14:paraId="19B51063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003" w:type="dxa"/>
          </w:tcPr>
          <w:p w14:paraId="52425C5D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56DE30AE" w14:textId="77777777" w:rsidR="00EA2ADF" w:rsidRPr="00BF11EB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每运行</w:t>
            </w: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小时至多发生一次故障</w:t>
            </w:r>
          </w:p>
        </w:tc>
      </w:tr>
      <w:tr w:rsidR="00EA2ADF" w14:paraId="764BA3CA" w14:textId="77777777" w:rsidTr="00721C92">
        <w:tc>
          <w:tcPr>
            <w:tcW w:w="901" w:type="dxa"/>
          </w:tcPr>
          <w:p w14:paraId="4C1C7AB7" w14:textId="77777777" w:rsidR="00EA2ADF" w:rsidRPr="00BF6954" w:rsidRDefault="00EA2ADF" w:rsidP="00721C9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7B9C9A57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888" w:type="dxa"/>
          </w:tcPr>
          <w:p w14:paraId="41D9EFF8" w14:textId="77777777" w:rsidR="00EA2ADF" w:rsidRPr="0090317E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  <w:r w:rsidRPr="0090317E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45" w:type="dxa"/>
          </w:tcPr>
          <w:p w14:paraId="60D7DA61" w14:textId="77777777" w:rsidR="00EA2ADF" w:rsidRPr="0090317E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53E19A8C" w14:textId="77777777" w:rsidR="00EA2ADF" w:rsidRPr="0090317E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10F2C880" w14:textId="77777777" w:rsidR="00EA2ADF" w:rsidRPr="0090317E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1.6</w:t>
            </w:r>
            <w:r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4D028F98" w14:textId="77777777" w:rsidR="00EA2ADF" w:rsidRPr="0090317E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程序性能良好可靠</w:t>
            </w:r>
          </w:p>
        </w:tc>
      </w:tr>
      <w:tr w:rsidR="00EA2ADF" w14:paraId="5EEB0B8D" w14:textId="77777777" w:rsidTr="00721C92">
        <w:tc>
          <w:tcPr>
            <w:tcW w:w="901" w:type="dxa"/>
          </w:tcPr>
          <w:p w14:paraId="4ED779F6" w14:textId="77777777" w:rsidR="00EA2ADF" w:rsidRPr="00BF6954" w:rsidRDefault="00EA2ADF" w:rsidP="00721C9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3B6EBCB1" w14:textId="77777777" w:rsidR="00EA2ADF" w:rsidRPr="00BF6954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888" w:type="dxa"/>
          </w:tcPr>
          <w:p w14:paraId="2249A27A" w14:textId="77777777" w:rsidR="00EA2ADF" w:rsidRPr="0090317E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104</w:t>
            </w:r>
          </w:p>
        </w:tc>
        <w:tc>
          <w:tcPr>
            <w:tcW w:w="1045" w:type="dxa"/>
          </w:tcPr>
          <w:p w14:paraId="7DEAE36E" w14:textId="77777777" w:rsidR="00EA2ADF" w:rsidRPr="0090317E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723ED3F" w14:textId="77777777" w:rsidR="00EA2ADF" w:rsidRPr="0090317E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003" w:type="dxa"/>
          </w:tcPr>
          <w:p w14:paraId="78514E25" w14:textId="77777777" w:rsidR="00EA2ADF" w:rsidRPr="0090317E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</w:t>
            </w:r>
            <w:r>
              <w:rPr>
                <w:rFonts w:ascii="Times New Roman" w:hint="eastAsia"/>
                <w:snapToGrid/>
              </w:rPr>
              <w:t>.</w:t>
            </w:r>
            <w:r>
              <w:rPr>
                <w:rFonts w:ascii="Times New Roman"/>
                <w:snapToGrid/>
              </w:rPr>
              <w:t>6</w:t>
            </w:r>
            <w:r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622FCD7C" w14:textId="77777777" w:rsidR="00EA2ADF" w:rsidRPr="0090317E" w:rsidRDefault="00EA2ADF" w:rsidP="00721C9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服务器</w:t>
            </w:r>
            <w:r>
              <w:rPr>
                <w:rFonts w:ascii="Times New Roman" w:hint="eastAsia"/>
                <w:snapToGrid/>
              </w:rPr>
              <w:t>bug</w:t>
            </w:r>
            <w:r>
              <w:rPr>
                <w:rFonts w:ascii="Times New Roman" w:hint="eastAsia"/>
                <w:snapToGrid/>
              </w:rPr>
              <w:t>较多，但是功能完善，需要看后期优化</w:t>
            </w:r>
          </w:p>
        </w:tc>
      </w:tr>
    </w:tbl>
    <w:p w14:paraId="7A270393" w14:textId="77777777" w:rsidR="00EA2ADF" w:rsidRDefault="00EA2ADF" w:rsidP="00EA2AD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5C1190F" w14:textId="77777777" w:rsidR="00EA2ADF" w:rsidRPr="00562AE3" w:rsidRDefault="00EA2ADF" w:rsidP="00EA2ADF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缺陷严重程度</w:t>
      </w:r>
      <w:bookmarkEnd w:id="11"/>
      <w:proofErr w:type="spellEnd"/>
    </w:p>
    <w:p w14:paraId="1BEB3BA1" w14:textId="77777777" w:rsidR="00EA2ADF" w:rsidRPr="00A76715" w:rsidRDefault="00EA2ADF" w:rsidP="00EA2AD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EA2ADF" w14:paraId="676A0BC9" w14:textId="77777777" w:rsidTr="00721C92">
        <w:tc>
          <w:tcPr>
            <w:tcW w:w="1596" w:type="dxa"/>
            <w:shd w:val="clear" w:color="auto" w:fill="E7E6E6" w:themeFill="background2"/>
          </w:tcPr>
          <w:p w14:paraId="2A5B4789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0AD42784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7FCB724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050A9ECC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37AACDD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144648F8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EA2ADF" w14:paraId="0E6FC101" w14:textId="77777777" w:rsidTr="00721C92">
        <w:tc>
          <w:tcPr>
            <w:tcW w:w="1596" w:type="dxa"/>
          </w:tcPr>
          <w:p w14:paraId="6A5318F9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10F20B6F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0AD6848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07866C86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</w:t>
            </w:r>
          </w:p>
        </w:tc>
        <w:tc>
          <w:tcPr>
            <w:tcW w:w="1439" w:type="dxa"/>
          </w:tcPr>
          <w:p w14:paraId="4AFE0667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14:paraId="0E488054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8</w:t>
            </w:r>
          </w:p>
        </w:tc>
      </w:tr>
      <w:tr w:rsidR="00EA2ADF" w14:paraId="0CB8E9D8" w14:textId="77777777" w:rsidTr="00721C92">
        <w:tc>
          <w:tcPr>
            <w:tcW w:w="1596" w:type="dxa"/>
          </w:tcPr>
          <w:p w14:paraId="704BF676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2D3B086D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4CBF054E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14:paraId="573B54A8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75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1A2B8A46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13645FB9" w14:textId="77777777" w:rsidR="00EA2ADF" w:rsidRPr="007F35AF" w:rsidRDefault="00EA2ADF" w:rsidP="00721C9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14:paraId="2CEFA856" w14:textId="77777777" w:rsidR="00EA2ADF" w:rsidRPr="00B90DCB" w:rsidRDefault="00EA2ADF" w:rsidP="00EA2ADF">
      <w:pPr>
        <w:spacing w:after="120"/>
        <w:ind w:left="720"/>
        <w:rPr>
          <w:rFonts w:ascii="Times New Roman"/>
          <w:snapToGrid/>
          <w:color w:val="0000FF"/>
        </w:rPr>
      </w:pPr>
    </w:p>
    <w:p w14:paraId="0119ACCF" w14:textId="77777777" w:rsidR="00EA2ADF" w:rsidRPr="000B2529" w:rsidRDefault="00EA2ADF" w:rsidP="00EA2AD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1073234" w14:textId="77777777" w:rsidR="00EA2ADF" w:rsidRDefault="00EA2ADF" w:rsidP="00EA2ADF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>
        <w:rPr>
          <w:rFonts w:ascii="Arial" w:hAnsi="Arial" w:hint="eastAsia"/>
          <w:snapToGrid/>
        </w:rPr>
        <w:t>清单</w:t>
      </w:r>
      <w:bookmarkEnd w:id="12"/>
    </w:p>
    <w:p w14:paraId="1C1DC6CA" w14:textId="77777777" w:rsidR="00EA2ADF" w:rsidRPr="00A6368F" w:rsidRDefault="00EA2ADF" w:rsidP="00EA2AD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13"/>
      <w:proofErr w:type="spellEnd"/>
    </w:p>
    <w:p w14:paraId="3D6006C7" w14:textId="77777777" w:rsidR="00EA2ADF" w:rsidRPr="00A76715" w:rsidRDefault="00EA2ADF" w:rsidP="00EA2ADF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709"/>
        <w:gridCol w:w="1417"/>
        <w:gridCol w:w="1276"/>
        <w:gridCol w:w="3983"/>
        <w:gridCol w:w="978"/>
      </w:tblGrid>
      <w:tr w:rsidR="00EA2ADF" w:rsidRPr="00790B3E" w14:paraId="250E003C" w14:textId="77777777" w:rsidTr="00721C92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7F0E081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EE17107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9BA1447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42A8AF80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C6194D2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6971588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0D21C2B3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336FAA8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F3AF09F" w14:textId="77777777" w:rsidR="00EA2AD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32DEBB0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3B7964E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EA2ADF" w:rsidRPr="00790B3E" w14:paraId="662E882D" w14:textId="77777777" w:rsidTr="00721C9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BC5BB" w14:textId="77777777" w:rsidR="00EA2ADF" w:rsidRPr="007F35AF" w:rsidRDefault="00EA2ADF" w:rsidP="00721C9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D58CC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56FD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E953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连接服务器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DE94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无法登陆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DFC5" w14:textId="77777777" w:rsidR="00EA2ADF" w:rsidRPr="007F35AF" w:rsidRDefault="00EA2ADF" w:rsidP="00721C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网络质量较差时，用户无法登陆服务器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5E82" w14:textId="77777777" w:rsidR="00EA2ADF" w:rsidRPr="007F35AF" w:rsidRDefault="00EA2ADF" w:rsidP="00721C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A</w:t>
            </w: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</w:tr>
      <w:tr w:rsidR="00EA2ADF" w:rsidRPr="00790B3E" w14:paraId="7EA5F294" w14:textId="77777777" w:rsidTr="00721C9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B165E" w14:textId="77777777" w:rsidR="00EA2ADF" w:rsidRPr="007F35AF" w:rsidRDefault="00EA2ADF" w:rsidP="00721C9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5DCD4" w14:textId="77777777" w:rsidR="00EA2AD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9232" w14:textId="77777777" w:rsidR="00EA2AD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788E" w14:textId="77777777" w:rsidR="00EA2AD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加入房间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CB1C" w14:textId="77777777" w:rsidR="00EA2AD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显示错位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BDC0" w14:textId="77777777" w:rsidR="00EA2ADF" w:rsidRDefault="00EA2ADF" w:rsidP="00721C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新玩家加入在主机看来位置错误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3AA8" w14:textId="77777777" w:rsidR="00EA2ADF" w:rsidRDefault="00EA2ADF" w:rsidP="00721C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</w:tr>
      <w:tr w:rsidR="00EA2ADF" w:rsidRPr="00790B3E" w14:paraId="3EAF2A99" w14:textId="77777777" w:rsidTr="00721C9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816C5" w14:textId="77777777" w:rsidR="00EA2ADF" w:rsidRPr="007F35AF" w:rsidRDefault="00EA2ADF" w:rsidP="00721C9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E58E9" w14:textId="77777777" w:rsidR="00EA2ADF" w:rsidRPr="007F35AF" w:rsidRDefault="00EA2ADF" w:rsidP="00721C9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B836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DA18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局内共享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828B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部分功能视图不能共享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CE55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舂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臼的变化无法共享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954C" w14:textId="77777777" w:rsidR="00EA2ADF" w:rsidRPr="007F35A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C4</w:t>
            </w:r>
          </w:p>
        </w:tc>
      </w:tr>
    </w:tbl>
    <w:p w14:paraId="61020CF1" w14:textId="77777777" w:rsidR="00EA2ADF" w:rsidRPr="00790B3E" w:rsidRDefault="00EA2ADF" w:rsidP="00EA2ADF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26B75FD4" w14:textId="77777777" w:rsidR="00EA2ADF" w:rsidRPr="00790B3E" w:rsidRDefault="00EA2ADF" w:rsidP="00EA2ADF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63E41F88" w14:textId="77777777" w:rsidR="00EA2ADF" w:rsidRPr="00790B3E" w:rsidRDefault="00EA2ADF" w:rsidP="00EA2ADF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419A843D" w14:textId="77777777" w:rsidR="00EA2ADF" w:rsidRPr="00790B3E" w:rsidRDefault="00EA2ADF" w:rsidP="00EA2ADF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5FCFFE36" w14:textId="77777777" w:rsidR="00EA2ADF" w:rsidRPr="00790B3E" w:rsidRDefault="00EA2ADF" w:rsidP="00EA2ADF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49584697" w14:textId="77777777" w:rsidR="00EA2ADF" w:rsidRPr="00790B3E" w:rsidRDefault="00EA2ADF" w:rsidP="00EA2ADF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5A98FB0D" w14:textId="77777777" w:rsidR="00EA2ADF" w:rsidRPr="00790B3E" w:rsidRDefault="00EA2ADF" w:rsidP="00EA2ADF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39E406A7" w14:textId="77777777" w:rsidR="00EA2ADF" w:rsidRDefault="00EA2ADF" w:rsidP="00EA2ADF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7BE001D7" w14:textId="77777777" w:rsidR="00EA2ADF" w:rsidRPr="00790B3E" w:rsidRDefault="00EA2ADF" w:rsidP="00EA2ADF">
      <w:pPr>
        <w:ind w:left="360"/>
        <w:rPr>
          <w:rFonts w:ascii="Times New Roman"/>
          <w:snapToGrid/>
        </w:rPr>
      </w:pPr>
    </w:p>
    <w:p w14:paraId="5BB398C1" w14:textId="77777777" w:rsidR="00EA2ADF" w:rsidRDefault="00EA2ADF" w:rsidP="00EA2ADF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13F80380" w14:textId="77777777" w:rsidR="00EA2ADF" w:rsidRPr="00790B3E" w:rsidRDefault="00EA2ADF" w:rsidP="00EA2ADF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2CAB01BE" w14:textId="77777777" w:rsidR="00EA2ADF" w:rsidRPr="00790B3E" w:rsidRDefault="00EA2ADF" w:rsidP="00EA2ADF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376EB15D" w14:textId="77777777" w:rsidR="00EA2ADF" w:rsidRDefault="00EA2ADF" w:rsidP="00EA2AD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C97005F" w14:textId="77777777" w:rsidR="00EA2ADF" w:rsidRPr="00A6368F" w:rsidRDefault="00EA2ADF" w:rsidP="00EA2ADF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14:paraId="37F61035" w14:textId="77777777" w:rsidR="00EA2ADF" w:rsidRPr="00A76715" w:rsidRDefault="00EA2ADF" w:rsidP="00EA2ADF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4 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4"/>
        <w:gridCol w:w="714"/>
        <w:gridCol w:w="1554"/>
        <w:gridCol w:w="1276"/>
        <w:gridCol w:w="4125"/>
        <w:gridCol w:w="978"/>
      </w:tblGrid>
      <w:tr w:rsidR="00EA2ADF" w:rsidRPr="00790B3E" w14:paraId="0EA3294E" w14:textId="77777777" w:rsidTr="00721C92">
        <w:trPr>
          <w:trHeight w:val="747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5D896F8" w14:textId="77777777" w:rsidR="00EA2ADF" w:rsidRPr="00790B3E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1124A082" w14:textId="77777777" w:rsidR="00EA2ADF" w:rsidRPr="00790B3E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52E4ACE" w14:textId="77777777" w:rsidR="00EA2ADF" w:rsidRPr="00790B3E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BF8A7CA" w14:textId="77777777" w:rsidR="00EA2ADF" w:rsidRPr="00790B3E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49B9E4" w14:textId="77777777" w:rsidR="00EA2ADF" w:rsidRPr="00790B3E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06D1A93" w14:textId="77777777" w:rsidR="00EA2AD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4A13C76" w14:textId="77777777" w:rsidR="00EA2ADF" w:rsidRPr="00790B3E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8996A82" w14:textId="77777777" w:rsidR="00EA2ADF" w:rsidRPr="00790B3E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097FB54" w14:textId="77777777" w:rsidR="00EA2ADF" w:rsidRPr="00790B3E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191BA41" w14:textId="77777777" w:rsidR="00EA2ADF" w:rsidRPr="00790B3E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EA2ADF" w:rsidRPr="00790B3E" w14:paraId="123BEAC9" w14:textId="77777777" w:rsidTr="00721C92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745913" w14:textId="77777777" w:rsidR="00EA2ADF" w:rsidRPr="00790B3E" w:rsidRDefault="00EA2ADF" w:rsidP="00721C92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89E92C" w14:textId="77777777" w:rsidR="00EA2ADF" w:rsidRPr="00790B3E" w:rsidRDefault="00EA2ADF" w:rsidP="00721C92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C30A76" w14:textId="77777777" w:rsidR="00EA2ADF" w:rsidRPr="00790B3E" w:rsidRDefault="00EA2ADF" w:rsidP="00721C92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7523A9" w14:textId="77777777" w:rsidR="00EA2ADF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体验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E5FF95" w14:textId="77777777" w:rsidR="00EA2ADF" w:rsidRPr="00790B3E" w:rsidRDefault="00EA2ADF" w:rsidP="00721C92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体验差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8AD444" w14:textId="77777777" w:rsidR="00EA2ADF" w:rsidRPr="006B5D54" w:rsidRDefault="00EA2ADF" w:rsidP="00721C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设备使用时间过长，用户会出现不适感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FE0614" w14:textId="77777777" w:rsidR="00EA2ADF" w:rsidRDefault="00EA2ADF" w:rsidP="00721C92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</w:tr>
    </w:tbl>
    <w:p w14:paraId="1FAAD95E" w14:textId="77777777" w:rsidR="00EA2ADF" w:rsidRPr="00790B3E" w:rsidRDefault="00EA2ADF" w:rsidP="00EA2ADF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7861B566" w14:textId="77777777" w:rsidR="00EA2ADF" w:rsidRDefault="00EA2ADF" w:rsidP="00EA2AD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7790A7B" w14:textId="77777777" w:rsidR="00EA2ADF" w:rsidRDefault="00EA2ADF" w:rsidP="00EA2ADF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5993F769" w14:textId="77777777" w:rsidR="00EA2ADF" w:rsidRPr="00A6396A" w:rsidRDefault="00EA2ADF" w:rsidP="00EA2AD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本次测试结果总体良好。暴露出的问题有</w:t>
      </w:r>
      <w:r>
        <w:t>8</w:t>
      </w:r>
      <w:r>
        <w:rPr>
          <w:rFonts w:hint="eastAsia"/>
        </w:rPr>
        <w:t>个，均在上方列出。联机中的服务器质量至关重要，</w:t>
      </w:r>
      <w:proofErr w:type="gramStart"/>
      <w:r>
        <w:rPr>
          <w:rFonts w:hint="eastAsia"/>
        </w:rPr>
        <w:t>叩需优化舂臼功能</w:t>
      </w:r>
      <w:proofErr w:type="gramEnd"/>
      <w:r>
        <w:rPr>
          <w:rFonts w:hint="eastAsia"/>
        </w:rPr>
        <w:t>建议重构重写，当前的程序无法应对联机视图共享，对VR视角应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适当优化，使体验更佳。</w:t>
      </w:r>
    </w:p>
    <w:p w14:paraId="65EA2CAB" w14:textId="1E1CA552" w:rsidR="00A6396A" w:rsidRPr="00EA2ADF" w:rsidRDefault="00A6396A" w:rsidP="00A6396A">
      <w:pPr>
        <w:rPr>
          <w:rFonts w:hint="eastAsia"/>
        </w:rPr>
      </w:pPr>
    </w:p>
    <w:sectPr w:rsidR="00A6396A" w:rsidRPr="00EA2AD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A0C70" w14:textId="77777777" w:rsidR="00A844BA" w:rsidRDefault="00A844BA">
      <w:r>
        <w:separator/>
      </w:r>
    </w:p>
  </w:endnote>
  <w:endnote w:type="continuationSeparator" w:id="0">
    <w:p w14:paraId="4B458586" w14:textId="77777777" w:rsidR="00A844BA" w:rsidRDefault="00A8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0F6B1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453207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D122E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CF4E2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2F8A262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35F43" w14:textId="77777777" w:rsidR="00A844BA" w:rsidRDefault="00A844BA">
      <w:r>
        <w:separator/>
      </w:r>
    </w:p>
  </w:footnote>
  <w:footnote w:type="continuationSeparator" w:id="0">
    <w:p w14:paraId="32E30EC3" w14:textId="77777777" w:rsidR="00A844BA" w:rsidRDefault="00A8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521C" w14:textId="77777777" w:rsidR="00EA2ADF" w:rsidRDefault="00EA2ADF">
    <w:pPr>
      <w:rPr>
        <w:sz w:val="24"/>
      </w:rPr>
    </w:pPr>
  </w:p>
  <w:p w14:paraId="0E65C348" w14:textId="77777777" w:rsidR="00EA2ADF" w:rsidRDefault="00EA2ADF">
    <w:pPr>
      <w:pBdr>
        <w:top w:val="single" w:sz="6" w:space="1" w:color="auto"/>
      </w:pBdr>
      <w:rPr>
        <w:sz w:val="24"/>
      </w:rPr>
    </w:pPr>
  </w:p>
  <w:p w14:paraId="71016317" w14:textId="77777777" w:rsidR="00EA2ADF" w:rsidRDefault="00EA2AD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D436390" w14:textId="77777777" w:rsidR="00EA2ADF" w:rsidRDefault="00EA2ADF">
    <w:pPr>
      <w:pBdr>
        <w:bottom w:val="single" w:sz="6" w:space="1" w:color="auto"/>
      </w:pBdr>
      <w:jc w:val="right"/>
      <w:rPr>
        <w:sz w:val="24"/>
      </w:rPr>
    </w:pPr>
  </w:p>
  <w:p w14:paraId="7D4F6F0A" w14:textId="77777777" w:rsidR="00EA2ADF" w:rsidRDefault="00EA2AD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EC86987" w14:textId="77777777" w:rsidTr="00D24DCF">
      <w:tc>
        <w:tcPr>
          <w:tcW w:w="6379" w:type="dxa"/>
        </w:tcPr>
        <w:p w14:paraId="47EA4554" w14:textId="39FB00C3" w:rsidR="00D67C01" w:rsidRDefault="0090317E">
          <w:r>
            <w:rPr>
              <w:rFonts w:ascii="Times New Roman" w:hint="eastAsia"/>
            </w:rPr>
            <w:t>造纸模拟器</w:t>
          </w:r>
        </w:p>
      </w:tc>
      <w:tc>
        <w:tcPr>
          <w:tcW w:w="3179" w:type="dxa"/>
        </w:tcPr>
        <w:p w14:paraId="01727392" w14:textId="2C631F83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90317E">
            <w:rPr>
              <w:rFonts w:ascii="Times New Roman" w:hint="eastAsia"/>
            </w:rPr>
            <w:t>.</w:t>
          </w:r>
          <w:r w:rsidR="00EA2ADF">
            <w:rPr>
              <w:rFonts w:ascii="Times New Roman" w:hint="eastAsia"/>
            </w:rPr>
            <w:t>5</w:t>
          </w:r>
          <w:r>
            <w:rPr>
              <w:rFonts w:ascii="Times New Roman"/>
            </w:rPr>
            <w:t>&gt;</w:t>
          </w:r>
        </w:p>
      </w:tc>
    </w:tr>
    <w:tr w:rsidR="00D67C01" w14:paraId="7FD9F73E" w14:textId="77777777" w:rsidTr="00D24DCF">
      <w:tc>
        <w:tcPr>
          <w:tcW w:w="6379" w:type="dxa"/>
        </w:tcPr>
        <w:p w14:paraId="09853072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5A04092" w14:textId="78F49BA6" w:rsidR="00D67C01" w:rsidRDefault="00D67C01" w:rsidP="00320074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EA2ADF">
            <w:rPr>
              <w:rFonts w:ascii="Times New Roman" w:hint="eastAsia"/>
              <w:noProof/>
            </w:rPr>
            <w:t>02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0</w:t>
          </w:r>
          <w:r w:rsidR="00EA2ADF">
            <w:rPr>
              <w:rFonts w:ascii="Times New Roman" w:hint="eastAsia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54BC04C5" w14:textId="77777777" w:rsidTr="00D24DCF">
      <w:tc>
        <w:tcPr>
          <w:tcW w:w="9558" w:type="dxa"/>
          <w:gridSpan w:val="2"/>
        </w:tcPr>
        <w:p w14:paraId="67EEF1B8" w14:textId="0903B037" w:rsidR="00D24DCF" w:rsidRDefault="0090317E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No.</w:t>
          </w:r>
          <w:r>
            <w:rPr>
              <w:rFonts w:ascii="Times New Roman"/>
            </w:rPr>
            <w:t>00</w:t>
          </w:r>
          <w:r w:rsidR="00EA2ADF">
            <w:rPr>
              <w:rFonts w:ascii="Times New Roman" w:hint="eastAsia"/>
            </w:rPr>
            <w:t>5</w:t>
          </w:r>
        </w:p>
      </w:tc>
    </w:tr>
  </w:tbl>
  <w:p w14:paraId="4C0FED1B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07F93"/>
    <w:rsid w:val="00010992"/>
    <w:rsid w:val="0003185B"/>
    <w:rsid w:val="0003701C"/>
    <w:rsid w:val="0007478F"/>
    <w:rsid w:val="000B2529"/>
    <w:rsid w:val="000E69A8"/>
    <w:rsid w:val="000F1651"/>
    <w:rsid w:val="000F7F79"/>
    <w:rsid w:val="00101EC9"/>
    <w:rsid w:val="00131345"/>
    <w:rsid w:val="00150CCE"/>
    <w:rsid w:val="00153931"/>
    <w:rsid w:val="00156592"/>
    <w:rsid w:val="0016113A"/>
    <w:rsid w:val="00162D65"/>
    <w:rsid w:val="00167F6D"/>
    <w:rsid w:val="001736CC"/>
    <w:rsid w:val="00181FB1"/>
    <w:rsid w:val="001866B9"/>
    <w:rsid w:val="00190CF2"/>
    <w:rsid w:val="001B5163"/>
    <w:rsid w:val="001F2D91"/>
    <w:rsid w:val="0021078E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31D2"/>
    <w:rsid w:val="003F4A24"/>
    <w:rsid w:val="004222F3"/>
    <w:rsid w:val="004B0E53"/>
    <w:rsid w:val="004D536E"/>
    <w:rsid w:val="00537107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84F9B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1CE"/>
    <w:rsid w:val="00836E8B"/>
    <w:rsid w:val="00844740"/>
    <w:rsid w:val="0087453D"/>
    <w:rsid w:val="008A050A"/>
    <w:rsid w:val="008B54C3"/>
    <w:rsid w:val="008E1AA7"/>
    <w:rsid w:val="0090317E"/>
    <w:rsid w:val="00955DC2"/>
    <w:rsid w:val="0095686C"/>
    <w:rsid w:val="00983817"/>
    <w:rsid w:val="00992CEF"/>
    <w:rsid w:val="00997A5F"/>
    <w:rsid w:val="009A01E2"/>
    <w:rsid w:val="009A3432"/>
    <w:rsid w:val="009C7261"/>
    <w:rsid w:val="009D3366"/>
    <w:rsid w:val="00A07A93"/>
    <w:rsid w:val="00A144C7"/>
    <w:rsid w:val="00A25C0D"/>
    <w:rsid w:val="00A43755"/>
    <w:rsid w:val="00A6368F"/>
    <w:rsid w:val="00A6396A"/>
    <w:rsid w:val="00A76715"/>
    <w:rsid w:val="00A844BA"/>
    <w:rsid w:val="00AA268A"/>
    <w:rsid w:val="00AB65D6"/>
    <w:rsid w:val="00B01E70"/>
    <w:rsid w:val="00B16887"/>
    <w:rsid w:val="00B43E3B"/>
    <w:rsid w:val="00B46746"/>
    <w:rsid w:val="00B4737F"/>
    <w:rsid w:val="00B54364"/>
    <w:rsid w:val="00B90DC5"/>
    <w:rsid w:val="00B90DCB"/>
    <w:rsid w:val="00BC2634"/>
    <w:rsid w:val="00BE48C2"/>
    <w:rsid w:val="00BF11EB"/>
    <w:rsid w:val="00BF3029"/>
    <w:rsid w:val="00BF6954"/>
    <w:rsid w:val="00C076D8"/>
    <w:rsid w:val="00C11861"/>
    <w:rsid w:val="00C22D91"/>
    <w:rsid w:val="00C45744"/>
    <w:rsid w:val="00C471B2"/>
    <w:rsid w:val="00C5163B"/>
    <w:rsid w:val="00C6379D"/>
    <w:rsid w:val="00C86322"/>
    <w:rsid w:val="00C9707C"/>
    <w:rsid w:val="00CB3465"/>
    <w:rsid w:val="00CD0DF7"/>
    <w:rsid w:val="00CD68FD"/>
    <w:rsid w:val="00D24DCF"/>
    <w:rsid w:val="00D36288"/>
    <w:rsid w:val="00D67C01"/>
    <w:rsid w:val="00D71D88"/>
    <w:rsid w:val="00D73536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50585"/>
    <w:rsid w:val="00E672A3"/>
    <w:rsid w:val="00EA2ADF"/>
    <w:rsid w:val="00EC24D7"/>
    <w:rsid w:val="00EC7CED"/>
    <w:rsid w:val="00EE5F35"/>
    <w:rsid w:val="00F03B5C"/>
    <w:rsid w:val="00F072A9"/>
    <w:rsid w:val="00F1061A"/>
    <w:rsid w:val="00F554B7"/>
    <w:rsid w:val="00F907FC"/>
    <w:rsid w:val="00FA1775"/>
    <w:rsid w:val="00FB0255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007E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903</TotalTime>
  <Pages>6</Pages>
  <Words>457</Words>
  <Characters>2605</Characters>
  <Application>Microsoft Office Word</Application>
  <DocSecurity>0</DocSecurity>
  <Lines>21</Lines>
  <Paragraphs>6</Paragraphs>
  <ScaleCrop>false</ScaleCrop>
  <Company>&lt;SJTU&gt;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安东 戴</cp:lastModifiedBy>
  <cp:revision>74</cp:revision>
  <dcterms:created xsi:type="dcterms:W3CDTF">2014-07-21T08:17:00Z</dcterms:created>
  <dcterms:modified xsi:type="dcterms:W3CDTF">2019-09-07T08:11:00Z</dcterms:modified>
</cp:coreProperties>
</file>